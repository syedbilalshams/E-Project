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W w:w="5000" w:type="pct"/>
        <w:jc w:val="center"/>
        <w:tblLayout w:type="fixed"/>
        <w:tblCellMar>
          <w:left w:w="0" w:type="dxa"/>
          <w:right w:w="0" w:type="dxa"/>
        </w:tblCellMar>
        <w:tblLook w:val="0600" w:firstRow="0" w:lastRow="0" w:firstColumn="0" w:lastColumn="0" w:noHBand="1" w:noVBand="1"/>
        <w:tblDescription w:val="Header layout table"/>
      </w:tblPr>
      <w:tblGrid>
        <w:gridCol w:w="9360"/>
      </w:tblGrid>
      <w:tr w:rsidR="00A66B18" w:rsidRPr="0041428F" w14:paraId="6975194A" w14:textId="77777777" w:rsidTr="006B72D4">
        <w:trPr>
          <w:trHeight w:val="495"/>
          <w:jc w:val="center"/>
        </w:trPr>
        <w:tc>
          <w:tcPr>
            <w:tcW w:w="10800" w:type="dxa"/>
          </w:tcPr>
          <w:p w14:paraId="7371A287" w14:textId="71ED4ABE" w:rsidR="00A66B18" w:rsidRPr="0041428F" w:rsidRDefault="00A66B18" w:rsidP="00A66B18">
            <w:pPr>
              <w:pStyle w:val="ContactInfo"/>
              <w:rPr>
                <w:color w:val="000000" w:themeColor="text1"/>
              </w:rPr>
            </w:pPr>
          </w:p>
        </w:tc>
      </w:tr>
    </w:tbl>
    <w:p w14:paraId="75915D10" w14:textId="2754C5B1" w:rsidR="00A66B18" w:rsidRDefault="006B72D4" w:rsidP="006B72D4">
      <w:pPr>
        <w:pStyle w:val="Signature"/>
        <w:ind w:left="0"/>
        <w:jc w:val="center"/>
        <w:rPr>
          <w:rFonts w:ascii="Berlin Sans FB Demi" w:hAnsi="Berlin Sans FB Demi"/>
          <w:b w:val="0"/>
          <w:bCs w:val="0"/>
          <w:color w:val="000000" w:themeColor="text1"/>
          <w:sz w:val="72"/>
          <w:szCs w:val="72"/>
        </w:rPr>
      </w:pPr>
      <w:r>
        <w:rPr>
          <w:rFonts w:ascii="Berlin Sans FB Demi" w:hAnsi="Berlin Sans FB Demi"/>
          <w:b w:val="0"/>
          <w:bCs w:val="0"/>
          <w:color w:val="000000" w:themeColor="text1"/>
          <w:sz w:val="72"/>
          <w:szCs w:val="72"/>
        </w:rPr>
        <w:t>LOGO</w:t>
      </w:r>
    </w:p>
    <w:p w14:paraId="7A30CF32" w14:textId="3D899E56" w:rsidR="006B72D4" w:rsidRPr="006B72D4" w:rsidRDefault="006B72D4" w:rsidP="006B72D4"/>
    <w:p w14:paraId="638C15BE" w14:textId="102B0553" w:rsidR="006B72D4" w:rsidRPr="006B72D4" w:rsidRDefault="006B72D4" w:rsidP="006B72D4"/>
    <w:p w14:paraId="5D77F8D3" w14:textId="5E918EEB" w:rsidR="006B72D4" w:rsidRPr="006B72D4" w:rsidRDefault="006B72D4" w:rsidP="006B72D4"/>
    <w:p w14:paraId="1124A62A" w14:textId="46075619" w:rsidR="006B72D4" w:rsidRPr="006B72D4" w:rsidRDefault="006B72D4" w:rsidP="006B72D4"/>
    <w:p w14:paraId="227EE9CE" w14:textId="5FE83AF1" w:rsidR="006B72D4" w:rsidRDefault="006B72D4" w:rsidP="006B72D4">
      <w:pPr>
        <w:rPr>
          <w:rFonts w:ascii="Berlin Sans FB Demi" w:hAnsi="Berlin Sans FB Demi"/>
          <w:color w:val="000000" w:themeColor="text1"/>
          <w:sz w:val="72"/>
          <w:szCs w:val="72"/>
        </w:rPr>
      </w:pPr>
    </w:p>
    <w:p w14:paraId="137BC49F" w14:textId="5FC9E04B" w:rsidR="006B72D4" w:rsidRDefault="001719A3" w:rsidP="006B72D4">
      <w:pPr>
        <w:jc w:val="center"/>
      </w:pPr>
      <w:r>
        <w:rPr>
          <w:noProof/>
        </w:rPr>
        <w:drawing>
          <wp:inline distT="0" distB="0" distL="0" distR="0" wp14:anchorId="5EAE961B" wp14:editId="6AC1631F">
            <wp:extent cx="1438275" cy="409575"/>
            <wp:effectExtent l="0" t="0" r="9525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438275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76184" w14:textId="35A35E73" w:rsidR="006B72D4" w:rsidRPr="006B72D4" w:rsidRDefault="006B72D4" w:rsidP="006B72D4"/>
    <w:p w14:paraId="576B273C" w14:textId="44CD113F" w:rsidR="006B72D4" w:rsidRPr="006B72D4" w:rsidRDefault="006B72D4" w:rsidP="006B72D4"/>
    <w:p w14:paraId="0A1B7FAC" w14:textId="5BFD9E88" w:rsidR="006B72D4" w:rsidRPr="006B72D4" w:rsidRDefault="006B72D4" w:rsidP="006B72D4"/>
    <w:p w14:paraId="2BB7B853" w14:textId="422717BA" w:rsidR="006B72D4" w:rsidRPr="006B72D4" w:rsidRDefault="006B72D4" w:rsidP="006B72D4"/>
    <w:p w14:paraId="70C610A9" w14:textId="797A1848" w:rsidR="006B72D4" w:rsidRPr="006B72D4" w:rsidRDefault="006B72D4" w:rsidP="006B72D4"/>
    <w:p w14:paraId="5C0269C8" w14:textId="63A0FF96" w:rsidR="006B72D4" w:rsidRDefault="006B72D4" w:rsidP="006B72D4"/>
    <w:p w14:paraId="327A06D8" w14:textId="0E654EC9" w:rsidR="006B72D4" w:rsidRDefault="006B72D4" w:rsidP="006B72D4">
      <w:pPr>
        <w:jc w:val="center"/>
      </w:pPr>
    </w:p>
    <w:p w14:paraId="5F8C1EFA" w14:textId="1D8D523C" w:rsidR="006B72D4" w:rsidRDefault="006B72D4" w:rsidP="006B72D4">
      <w:pPr>
        <w:jc w:val="center"/>
      </w:pPr>
    </w:p>
    <w:p w14:paraId="51989379" w14:textId="655E7454" w:rsidR="006B72D4" w:rsidRDefault="006B72D4" w:rsidP="006B72D4">
      <w:pPr>
        <w:jc w:val="center"/>
      </w:pPr>
    </w:p>
    <w:p w14:paraId="73A19F84" w14:textId="1A718577" w:rsidR="006B72D4" w:rsidRDefault="006B72D4" w:rsidP="006B72D4">
      <w:pPr>
        <w:jc w:val="center"/>
      </w:pPr>
    </w:p>
    <w:p w14:paraId="1019D91C" w14:textId="4AAAC776" w:rsidR="006B72D4" w:rsidRDefault="006B72D4" w:rsidP="006B72D4">
      <w:pPr>
        <w:jc w:val="center"/>
      </w:pPr>
    </w:p>
    <w:p w14:paraId="14B2CDDD" w14:textId="2A906284" w:rsidR="006B72D4" w:rsidRDefault="006B72D4" w:rsidP="006B72D4">
      <w:pPr>
        <w:jc w:val="center"/>
      </w:pPr>
    </w:p>
    <w:p w14:paraId="00202385" w14:textId="6BFF5651" w:rsidR="006B72D4" w:rsidRDefault="006B72D4" w:rsidP="006B72D4">
      <w:pPr>
        <w:jc w:val="center"/>
      </w:pPr>
    </w:p>
    <w:p w14:paraId="3D9F59B0" w14:textId="25408B55" w:rsidR="006B72D4" w:rsidRDefault="006B72D4" w:rsidP="006B72D4">
      <w:pPr>
        <w:jc w:val="center"/>
      </w:pPr>
    </w:p>
    <w:p w14:paraId="382DFFEA" w14:textId="6C422D7E" w:rsidR="006B72D4" w:rsidRDefault="006B72D4" w:rsidP="006B72D4">
      <w:pPr>
        <w:jc w:val="center"/>
      </w:pPr>
    </w:p>
    <w:p w14:paraId="1F303FF1" w14:textId="1911C26A" w:rsidR="006B72D4" w:rsidRPr="006B72D4" w:rsidRDefault="006B72D4" w:rsidP="001719A3">
      <w:pPr>
        <w:ind w:left="0"/>
      </w:pPr>
    </w:p>
    <w:p w14:paraId="595C2962" w14:textId="14FF4E2C" w:rsidR="006B72D4" w:rsidRPr="006B72D4" w:rsidRDefault="006B72D4" w:rsidP="006B72D4"/>
    <w:p w14:paraId="54609A37" w14:textId="139FF600" w:rsidR="006B72D4" w:rsidRPr="001A57D3" w:rsidRDefault="006B72D4" w:rsidP="006B72D4">
      <w:pPr>
        <w:ind w:left="0"/>
        <w:rPr>
          <w:rFonts w:ascii="Berlin Sans FB Demi" w:hAnsi="Berlin Sans FB Demi"/>
          <w:bCs/>
          <w:i/>
          <w:iCs/>
          <w:color w:val="000000" w:themeColor="text1"/>
          <w:sz w:val="44"/>
          <w:szCs w:val="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61C92A5" wp14:editId="1A2B11AB">
                <wp:simplePos x="0" y="0"/>
                <wp:positionH relativeFrom="margin">
                  <wp:align>right</wp:align>
                </wp:positionH>
                <wp:positionV relativeFrom="paragraph">
                  <wp:posOffset>6350</wp:posOffset>
                </wp:positionV>
                <wp:extent cx="5915025" cy="524219"/>
                <wp:effectExtent l="0" t="0" r="28575" b="28575"/>
                <wp:wrapNone/>
                <wp:docPr id="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15025" cy="524219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3"/>
                        </a:lnRef>
                        <a:fillRef idx="2">
                          <a:schemeClr val="accent3"/>
                        </a:fillRef>
                        <a:effectRef idx="1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958272A" w14:textId="77777777" w:rsidR="00F11BAF" w:rsidRDefault="006B72D4" w:rsidP="00F11BAF">
                            <w:pPr>
                              <w:widowControl w:val="0"/>
                              <w:ind w:left="540"/>
                              <w:rPr>
                                <w:rFonts w:ascii="Times" w:eastAsia="Times" w:hAnsi="Times" w:cs="Times"/>
                                <w:color w:val="808080"/>
                              </w:rPr>
                            </w:pPr>
                            <w:r>
                              <w:rPr>
                                <w:rFonts w:ascii="Berlin Sans FB Demi" w:hAnsi="Berlin Sans FB Demi"/>
                                <w:bCs/>
                                <w:i/>
                                <w:iCs/>
                                <w:color w:val="000000" w:themeColor="text1"/>
                                <w:sz w:val="44"/>
                                <w:szCs w:val="4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   </w:t>
                            </w:r>
                            <w:r w:rsidR="00F11BAF">
                              <w:rPr>
                                <w:rFonts w:ascii="Helvetica" w:hAnsi="Helvetica"/>
                                <w:color w:val="1F1F1F"/>
                                <w:sz w:val="33"/>
                                <w:szCs w:val="33"/>
                                <w:shd w:val="clear" w:color="auto" w:fill="FFFFFF"/>
                              </w:rPr>
                              <w:t>COVID TEST and VACCINATION System</w:t>
                            </w:r>
                          </w:p>
                          <w:p w14:paraId="2016304E" w14:textId="027A81E6" w:rsidR="006B72D4" w:rsidRPr="001A57D3" w:rsidRDefault="006B72D4" w:rsidP="006B72D4">
                            <w:pPr>
                              <w:ind w:left="0"/>
                              <w:jc w:val="center"/>
                              <w:rPr>
                                <w:rFonts w:ascii="Berlin Sans FB Demi" w:hAnsi="Berlin Sans FB Demi"/>
                                <w:bCs/>
                                <w:i/>
                                <w:iCs/>
                                <w:color w:val="000000" w:themeColor="text1"/>
                                <w:sz w:val="44"/>
                                <w:szCs w:val="4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61C92A5" id="Rectangle 1" o:spid="_x0000_s1026" style="position:absolute;margin-left:414.55pt;margin-top:.5pt;width:465.75pt;height:41.3pt;z-index:25166131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" fillcolor="#4ceef6 [2166]" strokecolor="#0bd0d9 [3206]" strokeweight=".5pt">
                <v:fill color2="#26eaf4 [2614]" rotate="t" colors="0 #9cf1f8;.5 #8ee7ee;1 #79e9f1" focus="100%" type="gradient">
                  <o:fill v:ext="view" type="gradientUnscaled"/>
                </v:fill>
                <v:textbox>
                  <w:txbxContent>
                    <w:p w14:paraId="5958272A" w14:textId="77777777" w:rsidR="00F11BAF" w:rsidRDefault="006B72D4" w:rsidP="00F11BAF">
                      <w:pPr>
                        <w:widowControl w:val="0"/>
                        <w:ind w:left="540"/>
                        <w:rPr>
                          <w:rFonts w:ascii="Times" w:eastAsia="Times" w:hAnsi="Times" w:cs="Times"/>
                          <w:color w:val="808080"/>
                        </w:rPr>
                      </w:pPr>
                      <w:r>
                        <w:rPr>
                          <w:rFonts w:ascii="Berlin Sans FB Demi" w:hAnsi="Berlin Sans FB Demi"/>
                          <w:bCs/>
                          <w:i/>
                          <w:iCs/>
                          <w:color w:val="000000" w:themeColor="text1"/>
                          <w:sz w:val="44"/>
                          <w:szCs w:val="4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   </w:t>
                      </w:r>
                      <w:r w:rsidR="00F11BAF">
                        <w:rPr>
                          <w:rFonts w:ascii="Helvetica" w:hAnsi="Helvetica"/>
                          <w:color w:val="1F1F1F"/>
                          <w:sz w:val="33"/>
                          <w:szCs w:val="33"/>
                          <w:shd w:val="clear" w:color="auto" w:fill="FFFFFF"/>
                        </w:rPr>
                        <w:t>COVID TEST and VACCINATION System</w:t>
                      </w:r>
                    </w:p>
                    <w:p w14:paraId="2016304E" w14:textId="027A81E6" w:rsidR="006B72D4" w:rsidRPr="001A57D3" w:rsidRDefault="006B72D4" w:rsidP="006B72D4">
                      <w:pPr>
                        <w:ind w:left="0"/>
                        <w:jc w:val="center"/>
                        <w:rPr>
                          <w:rFonts w:ascii="Berlin Sans FB Demi" w:hAnsi="Berlin Sans FB Demi"/>
                          <w:bCs/>
                          <w:i/>
                          <w:iCs/>
                          <w:color w:val="000000" w:themeColor="text1"/>
                          <w:sz w:val="44"/>
                          <w:szCs w:val="4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572C5EAB" w14:textId="62C0A5A7" w:rsidR="006B72D4" w:rsidRPr="006B72D4" w:rsidRDefault="006B72D4" w:rsidP="006B72D4">
      <w:pPr>
        <w:jc w:val="center"/>
      </w:pPr>
    </w:p>
    <w:p w14:paraId="1C5562F1" w14:textId="21BAD93E" w:rsidR="006B72D4" w:rsidRPr="006B72D4" w:rsidRDefault="006B72D4" w:rsidP="006B72D4">
      <w:pPr>
        <w:ind w:left="0"/>
      </w:pPr>
    </w:p>
    <w:tbl>
      <w:tblPr>
        <w:tblStyle w:val="PlainTable1"/>
        <w:tblW w:w="0" w:type="auto"/>
        <w:tblLook w:val="04A0" w:firstRow="1" w:lastRow="0" w:firstColumn="1" w:lastColumn="0" w:noHBand="0" w:noVBand="1"/>
      </w:tblPr>
      <w:tblGrid>
        <w:gridCol w:w="3170"/>
        <w:gridCol w:w="1794"/>
        <w:gridCol w:w="1371"/>
        <w:gridCol w:w="3015"/>
      </w:tblGrid>
      <w:tr w:rsidR="006B72D4" w14:paraId="3D364184" w14:textId="77777777" w:rsidTr="001719A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8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95" w:type="dxa"/>
            <w:gridSpan w:val="2"/>
          </w:tcPr>
          <w:p w14:paraId="12C17119" w14:textId="77777777" w:rsidR="006B72D4" w:rsidRPr="000E784F" w:rsidRDefault="006B72D4" w:rsidP="007B16C8">
            <w:pPr>
              <w:tabs>
                <w:tab w:val="left" w:pos="2355"/>
              </w:tabs>
              <w:ind w:left="0"/>
              <w:jc w:val="center"/>
              <w:rPr>
                <w:rFonts w:ascii="Bodoni MT Black" w:hAnsi="Bodoni MT Black"/>
                <w:sz w:val="28"/>
                <w:szCs w:val="28"/>
              </w:rPr>
            </w:pPr>
            <w:r w:rsidRPr="000E784F">
              <w:rPr>
                <w:rFonts w:ascii="Bodoni MT Black" w:hAnsi="Bodoni MT Black"/>
                <w:b w:val="0"/>
                <w:bCs w:val="0"/>
                <w:color w:val="000000" w:themeColor="text1"/>
                <w:sz w:val="28"/>
                <w:szCs w:val="28"/>
              </w:rPr>
              <w:t>SUPERVISOR</w:t>
            </w:r>
          </w:p>
        </w:tc>
        <w:tc>
          <w:tcPr>
            <w:tcW w:w="5395" w:type="dxa"/>
            <w:gridSpan w:val="2"/>
          </w:tcPr>
          <w:p w14:paraId="221C92BE" w14:textId="77777777" w:rsidR="006B72D4" w:rsidRPr="0085065E" w:rsidRDefault="006B72D4" w:rsidP="007B16C8">
            <w:pPr>
              <w:tabs>
                <w:tab w:val="left" w:pos="2355"/>
              </w:tabs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Bodoni MT Black" w:hAnsi="Bodoni MT Black"/>
                <w:color w:val="000000" w:themeColor="text1"/>
              </w:rPr>
            </w:pPr>
            <w:r w:rsidRPr="0085065E">
              <w:rPr>
                <w:rFonts w:ascii="Bodoni MT Black" w:hAnsi="Bodoni MT Black"/>
                <w:color w:val="000000" w:themeColor="text1"/>
              </w:rPr>
              <w:t>SIR MUHAMMAD KHAILD</w:t>
            </w:r>
          </w:p>
        </w:tc>
      </w:tr>
      <w:tr w:rsidR="006B72D4" w14:paraId="332259E8" w14:textId="77777777" w:rsidTr="007B16C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95" w:type="dxa"/>
            <w:gridSpan w:val="2"/>
          </w:tcPr>
          <w:p w14:paraId="657C2B29" w14:textId="77777777" w:rsidR="006B72D4" w:rsidRPr="000E784F" w:rsidRDefault="006B72D4" w:rsidP="007B16C8">
            <w:pPr>
              <w:tabs>
                <w:tab w:val="left" w:pos="2355"/>
              </w:tabs>
              <w:ind w:left="0"/>
              <w:jc w:val="center"/>
              <w:rPr>
                <w:rFonts w:ascii="Bodoni MT Black" w:hAnsi="Bodoni MT Black"/>
                <w:color w:val="000000" w:themeColor="text1"/>
                <w:sz w:val="28"/>
                <w:szCs w:val="28"/>
              </w:rPr>
            </w:pPr>
            <w:r w:rsidRPr="000E784F">
              <w:rPr>
                <w:rFonts w:ascii="Bodoni MT Black" w:hAnsi="Bodoni MT Black"/>
                <w:color w:val="000000" w:themeColor="text1"/>
                <w:sz w:val="28"/>
                <w:szCs w:val="28"/>
              </w:rPr>
              <w:t>BATCH</w:t>
            </w:r>
          </w:p>
        </w:tc>
        <w:tc>
          <w:tcPr>
            <w:tcW w:w="5395" w:type="dxa"/>
            <w:gridSpan w:val="2"/>
          </w:tcPr>
          <w:p w14:paraId="6790A54D" w14:textId="6C29A38A" w:rsidR="006B72D4" w:rsidRPr="0085065E" w:rsidRDefault="006B72D4" w:rsidP="007B16C8">
            <w:pPr>
              <w:tabs>
                <w:tab w:val="left" w:pos="2355"/>
              </w:tabs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Bodoni MT Black" w:hAnsi="Bodoni MT Black"/>
                <w:color w:val="000000" w:themeColor="text1"/>
                <w:sz w:val="28"/>
                <w:szCs w:val="28"/>
              </w:rPr>
            </w:pPr>
            <w:r w:rsidRPr="0085065E">
              <w:rPr>
                <w:rFonts w:ascii="Bodoni MT Black" w:hAnsi="Bodoni MT Black"/>
                <w:color w:val="000000" w:themeColor="text1"/>
                <w:sz w:val="28"/>
                <w:szCs w:val="28"/>
              </w:rPr>
              <w:t>21</w:t>
            </w:r>
            <w:r w:rsidR="001719A3">
              <w:rPr>
                <w:rFonts w:ascii="Bodoni MT Black" w:hAnsi="Bodoni MT Black"/>
                <w:color w:val="000000" w:themeColor="text1"/>
                <w:sz w:val="28"/>
                <w:szCs w:val="28"/>
              </w:rPr>
              <w:t>10B3</w:t>
            </w:r>
          </w:p>
        </w:tc>
      </w:tr>
      <w:tr w:rsidR="006B72D4" w14:paraId="2FD0B174" w14:textId="77777777" w:rsidTr="007B16C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95" w:type="dxa"/>
            <w:gridSpan w:val="2"/>
          </w:tcPr>
          <w:p w14:paraId="47DFF871" w14:textId="77777777" w:rsidR="006B72D4" w:rsidRPr="000E784F" w:rsidRDefault="006B72D4" w:rsidP="007B16C8">
            <w:pPr>
              <w:tabs>
                <w:tab w:val="left" w:pos="2355"/>
              </w:tabs>
              <w:ind w:left="0"/>
              <w:jc w:val="center"/>
              <w:rPr>
                <w:rFonts w:ascii="Bodoni MT Black" w:hAnsi="Bodoni MT Black"/>
                <w:sz w:val="28"/>
                <w:szCs w:val="28"/>
              </w:rPr>
            </w:pPr>
            <w:r w:rsidRPr="000E784F">
              <w:rPr>
                <w:rFonts w:ascii="Bodoni MT Black" w:hAnsi="Bodoni MT Black"/>
                <w:color w:val="000000" w:themeColor="text1"/>
                <w:sz w:val="28"/>
                <w:szCs w:val="28"/>
              </w:rPr>
              <w:t>GROUP</w:t>
            </w:r>
          </w:p>
        </w:tc>
        <w:tc>
          <w:tcPr>
            <w:tcW w:w="5395" w:type="dxa"/>
            <w:gridSpan w:val="2"/>
          </w:tcPr>
          <w:p w14:paraId="764AD4C0" w14:textId="3C0CB32E" w:rsidR="006B72D4" w:rsidRPr="0085065E" w:rsidRDefault="001719A3" w:rsidP="007B16C8">
            <w:pPr>
              <w:tabs>
                <w:tab w:val="left" w:pos="2355"/>
              </w:tabs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Bodoni MT Black" w:hAnsi="Bodoni MT Black"/>
                <w:color w:val="000000" w:themeColor="text1"/>
                <w:sz w:val="28"/>
                <w:szCs w:val="28"/>
              </w:rPr>
            </w:pPr>
            <w:r>
              <w:rPr>
                <w:rFonts w:ascii="Bodoni MT Black" w:hAnsi="Bodoni MT Black"/>
                <w:color w:val="000000" w:themeColor="text1"/>
                <w:sz w:val="28"/>
                <w:szCs w:val="28"/>
              </w:rPr>
              <w:t>c</w:t>
            </w:r>
          </w:p>
        </w:tc>
      </w:tr>
      <w:tr w:rsidR="006B72D4" w14:paraId="4C1D00FB" w14:textId="77777777" w:rsidTr="007B16C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96" w:type="dxa"/>
          </w:tcPr>
          <w:p w14:paraId="74347199" w14:textId="77777777" w:rsidR="006B72D4" w:rsidRPr="0085065E" w:rsidRDefault="006B72D4" w:rsidP="007B16C8">
            <w:pPr>
              <w:tabs>
                <w:tab w:val="left" w:pos="2355"/>
              </w:tabs>
              <w:ind w:left="0"/>
              <w:jc w:val="right"/>
              <w:rPr>
                <w:rFonts w:ascii="Bodoni MT Black" w:hAnsi="Bodoni MT Black"/>
                <w:b w:val="0"/>
                <w:bCs w:val="0"/>
                <w:color w:val="000000" w:themeColor="text1"/>
                <w:sz w:val="28"/>
                <w:szCs w:val="28"/>
              </w:rPr>
            </w:pPr>
            <w:r w:rsidRPr="0085065E">
              <w:rPr>
                <w:rFonts w:ascii="Bodoni MT Black" w:hAnsi="Bodoni MT Black"/>
                <w:b w:val="0"/>
                <w:bCs w:val="0"/>
                <w:color w:val="000000" w:themeColor="text1"/>
                <w:sz w:val="28"/>
                <w:szCs w:val="28"/>
              </w:rPr>
              <w:t>SERIAL NO</w:t>
            </w:r>
          </w:p>
        </w:tc>
        <w:tc>
          <w:tcPr>
            <w:tcW w:w="3597" w:type="dxa"/>
            <w:gridSpan w:val="2"/>
          </w:tcPr>
          <w:p w14:paraId="1AF6FF35" w14:textId="77777777" w:rsidR="006B72D4" w:rsidRPr="0085065E" w:rsidRDefault="006B72D4" w:rsidP="007B16C8">
            <w:pPr>
              <w:tabs>
                <w:tab w:val="left" w:pos="2355"/>
              </w:tabs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Bodoni MT Black" w:hAnsi="Bodoni MT Black"/>
                <w:color w:val="000000" w:themeColor="text1"/>
                <w:szCs w:val="24"/>
              </w:rPr>
            </w:pPr>
            <w:r w:rsidRPr="0085065E">
              <w:rPr>
                <w:rFonts w:ascii="Bodoni MT Black" w:hAnsi="Bodoni MT Black"/>
                <w:color w:val="000000" w:themeColor="text1"/>
                <w:szCs w:val="24"/>
              </w:rPr>
              <w:t>ENROLLMENT NUMBER</w:t>
            </w:r>
          </w:p>
        </w:tc>
        <w:tc>
          <w:tcPr>
            <w:tcW w:w="3597" w:type="dxa"/>
          </w:tcPr>
          <w:p w14:paraId="10A95B37" w14:textId="77777777" w:rsidR="006B72D4" w:rsidRPr="0085065E" w:rsidRDefault="006B72D4" w:rsidP="007B16C8">
            <w:pPr>
              <w:tabs>
                <w:tab w:val="left" w:pos="2355"/>
              </w:tabs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Bodoni MT Black" w:hAnsi="Bodoni MT Black"/>
                <w:color w:val="000000" w:themeColor="text1"/>
                <w:sz w:val="28"/>
                <w:szCs w:val="28"/>
              </w:rPr>
            </w:pPr>
            <w:r w:rsidRPr="0085065E">
              <w:rPr>
                <w:rFonts w:ascii="Bodoni MT Black" w:hAnsi="Bodoni MT Black"/>
                <w:color w:val="000000" w:themeColor="text1"/>
                <w:sz w:val="28"/>
                <w:szCs w:val="28"/>
              </w:rPr>
              <w:t>STUDENT NAME</w:t>
            </w:r>
          </w:p>
        </w:tc>
      </w:tr>
      <w:tr w:rsidR="001719A3" w14:paraId="5EB6A4CC" w14:textId="77777777" w:rsidTr="005A53B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96" w:type="dxa"/>
          </w:tcPr>
          <w:p w14:paraId="0FBB7946" w14:textId="77777777" w:rsidR="001719A3" w:rsidRPr="001A57D3" w:rsidRDefault="001719A3" w:rsidP="001719A3">
            <w:pPr>
              <w:pStyle w:val="ListParagraph"/>
              <w:numPr>
                <w:ilvl w:val="0"/>
                <w:numId w:val="1"/>
              </w:numPr>
              <w:tabs>
                <w:tab w:val="left" w:pos="2355"/>
              </w:tabs>
            </w:pPr>
            <w:r w:rsidRPr="001A57D3">
              <w:rPr>
                <w:color w:val="000000" w:themeColor="text1"/>
              </w:rPr>
              <w:t xml:space="preserve">1 </w:t>
            </w:r>
          </w:p>
        </w:tc>
        <w:tc>
          <w:tcPr>
            <w:tcW w:w="3597" w:type="dxa"/>
            <w:gridSpan w:val="2"/>
            <w:vAlign w:val="bottom"/>
          </w:tcPr>
          <w:p w14:paraId="26282EF9" w14:textId="6B19DA29" w:rsidR="001719A3" w:rsidRPr="001A57D3" w:rsidRDefault="001719A3" w:rsidP="001719A3">
            <w:pPr>
              <w:tabs>
                <w:tab w:val="left" w:pos="2355"/>
              </w:tabs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Bodoni MT Black" w:hAnsi="Bodoni MT Black"/>
                <w:b/>
                <w:bCs/>
              </w:rPr>
            </w:pPr>
            <w:r>
              <w:rPr>
                <w:rFonts w:ascii="Calibri" w:hAnsi="Calibri" w:cs="Calibri"/>
                <w:color w:val="000000"/>
                <w:sz w:val="20"/>
              </w:rPr>
              <w:t>Student1342492</w:t>
            </w:r>
          </w:p>
        </w:tc>
        <w:tc>
          <w:tcPr>
            <w:tcW w:w="3597" w:type="dxa"/>
            <w:vAlign w:val="bottom"/>
          </w:tcPr>
          <w:p w14:paraId="6E9ED74D" w14:textId="59D349E9" w:rsidR="001719A3" w:rsidRPr="007763F3" w:rsidRDefault="001719A3" w:rsidP="001719A3">
            <w:pPr>
              <w:tabs>
                <w:tab w:val="left" w:pos="2355"/>
              </w:tabs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Bodoni MT Black" w:hAnsi="Bodoni MT Black"/>
                <w:b/>
                <w:bCs/>
                <w:color w:val="000000" w:themeColor="text1"/>
              </w:rPr>
            </w:pPr>
            <w:r>
              <w:rPr>
                <w:rFonts w:ascii="Calibri" w:hAnsi="Calibri" w:cs="Calibri"/>
                <w:color w:val="000000"/>
                <w:sz w:val="20"/>
              </w:rPr>
              <w:t>AHMED ALI</w:t>
            </w:r>
          </w:p>
        </w:tc>
      </w:tr>
      <w:tr w:rsidR="001719A3" w14:paraId="497AAEFF" w14:textId="77777777" w:rsidTr="005A53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96" w:type="dxa"/>
          </w:tcPr>
          <w:p w14:paraId="1FDD21D1" w14:textId="77777777" w:rsidR="001719A3" w:rsidRPr="001A57D3" w:rsidRDefault="001719A3" w:rsidP="001719A3">
            <w:pPr>
              <w:pStyle w:val="ListParagraph"/>
              <w:numPr>
                <w:ilvl w:val="0"/>
                <w:numId w:val="1"/>
              </w:numPr>
              <w:tabs>
                <w:tab w:val="left" w:pos="2355"/>
              </w:tabs>
            </w:pPr>
            <w:r w:rsidRPr="001A57D3">
              <w:rPr>
                <w:color w:val="000000" w:themeColor="text1"/>
              </w:rPr>
              <w:t xml:space="preserve">2 </w:t>
            </w:r>
          </w:p>
        </w:tc>
        <w:tc>
          <w:tcPr>
            <w:tcW w:w="3597" w:type="dxa"/>
            <w:gridSpan w:val="2"/>
            <w:vAlign w:val="bottom"/>
          </w:tcPr>
          <w:p w14:paraId="0167247F" w14:textId="19C74298" w:rsidR="001719A3" w:rsidRPr="001A57D3" w:rsidRDefault="001719A3" w:rsidP="001719A3">
            <w:pPr>
              <w:tabs>
                <w:tab w:val="left" w:pos="2355"/>
              </w:tabs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Bodoni MT Black" w:hAnsi="Bodoni MT Black"/>
                <w:color w:val="000000" w:themeColor="text1"/>
              </w:rPr>
            </w:pPr>
            <w:r>
              <w:rPr>
                <w:rFonts w:ascii="Calibri" w:hAnsi="Calibri" w:cs="Calibri"/>
                <w:color w:val="000000"/>
                <w:sz w:val="20"/>
              </w:rPr>
              <w:t>Student1342494</w:t>
            </w:r>
          </w:p>
        </w:tc>
        <w:tc>
          <w:tcPr>
            <w:tcW w:w="3597" w:type="dxa"/>
            <w:vAlign w:val="bottom"/>
          </w:tcPr>
          <w:p w14:paraId="6CEFE03E" w14:textId="0C52779F" w:rsidR="001719A3" w:rsidRPr="007763F3" w:rsidRDefault="001719A3" w:rsidP="001719A3">
            <w:pPr>
              <w:tabs>
                <w:tab w:val="left" w:pos="2355"/>
              </w:tabs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Bodoni MT Black" w:hAnsi="Bodoni MT Black"/>
                <w:b/>
                <w:bCs/>
                <w:color w:val="000000" w:themeColor="text1"/>
              </w:rPr>
            </w:pPr>
            <w:r>
              <w:rPr>
                <w:rFonts w:ascii="Calibri" w:hAnsi="Calibri" w:cs="Calibri"/>
                <w:color w:val="000000"/>
                <w:sz w:val="20"/>
              </w:rPr>
              <w:t>MUHAMMAD ASAD QURESHI</w:t>
            </w:r>
          </w:p>
        </w:tc>
      </w:tr>
      <w:tr w:rsidR="001719A3" w14:paraId="1222D0D0" w14:textId="77777777" w:rsidTr="005A53B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96" w:type="dxa"/>
          </w:tcPr>
          <w:p w14:paraId="0298576A" w14:textId="77777777" w:rsidR="001719A3" w:rsidRPr="001A57D3" w:rsidRDefault="001719A3" w:rsidP="001719A3">
            <w:pPr>
              <w:pStyle w:val="ListParagraph"/>
              <w:numPr>
                <w:ilvl w:val="0"/>
                <w:numId w:val="1"/>
              </w:numPr>
              <w:tabs>
                <w:tab w:val="left" w:pos="2355"/>
              </w:tabs>
            </w:pPr>
            <w:r w:rsidRPr="001A57D3">
              <w:rPr>
                <w:color w:val="000000" w:themeColor="text1"/>
              </w:rPr>
              <w:t>3</w:t>
            </w:r>
          </w:p>
        </w:tc>
        <w:tc>
          <w:tcPr>
            <w:tcW w:w="3597" w:type="dxa"/>
            <w:gridSpan w:val="2"/>
            <w:vAlign w:val="bottom"/>
          </w:tcPr>
          <w:p w14:paraId="295E2AC4" w14:textId="52C3BD4B" w:rsidR="001719A3" w:rsidRPr="001A57D3" w:rsidRDefault="001719A3" w:rsidP="001719A3">
            <w:pPr>
              <w:tabs>
                <w:tab w:val="left" w:pos="2355"/>
              </w:tabs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Bodoni MT Black" w:hAnsi="Bodoni MT Black"/>
                <w:b/>
                <w:bCs/>
              </w:rPr>
            </w:pPr>
            <w:r>
              <w:rPr>
                <w:rFonts w:ascii="Calibri" w:hAnsi="Calibri" w:cs="Calibri"/>
                <w:color w:val="000000"/>
                <w:sz w:val="20"/>
              </w:rPr>
              <w:t>Student1342632</w:t>
            </w:r>
          </w:p>
        </w:tc>
        <w:tc>
          <w:tcPr>
            <w:tcW w:w="3597" w:type="dxa"/>
            <w:vAlign w:val="bottom"/>
          </w:tcPr>
          <w:p w14:paraId="1C9B6FF5" w14:textId="3A41B85E" w:rsidR="001719A3" w:rsidRPr="007763F3" w:rsidRDefault="001719A3" w:rsidP="001719A3">
            <w:pPr>
              <w:tabs>
                <w:tab w:val="left" w:pos="2355"/>
              </w:tabs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Bodoni MT Black" w:hAnsi="Bodoni MT Black"/>
                <w:b/>
                <w:bCs/>
                <w:color w:val="000000" w:themeColor="text1"/>
              </w:rPr>
            </w:pPr>
            <w:r>
              <w:rPr>
                <w:rFonts w:ascii="Calibri" w:hAnsi="Calibri" w:cs="Calibri"/>
                <w:color w:val="000000"/>
                <w:sz w:val="20"/>
              </w:rPr>
              <w:t>ALI SHAHID</w:t>
            </w:r>
          </w:p>
        </w:tc>
      </w:tr>
      <w:tr w:rsidR="001719A3" w14:paraId="55F94D76" w14:textId="77777777" w:rsidTr="005A53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96" w:type="dxa"/>
          </w:tcPr>
          <w:p w14:paraId="4D689CAF" w14:textId="4A851606" w:rsidR="001719A3" w:rsidRPr="001A57D3" w:rsidRDefault="001719A3" w:rsidP="001719A3">
            <w:pPr>
              <w:pStyle w:val="ListParagraph"/>
              <w:numPr>
                <w:ilvl w:val="0"/>
                <w:numId w:val="1"/>
              </w:numPr>
              <w:tabs>
                <w:tab w:val="left" w:pos="2355"/>
              </w:tabs>
              <w:rPr>
                <w:color w:val="000000" w:themeColor="text1"/>
              </w:rPr>
            </w:pPr>
            <w:r>
              <w:rPr>
                <w:color w:val="000000" w:themeColor="text1"/>
              </w:rPr>
              <w:t>4</w:t>
            </w:r>
          </w:p>
        </w:tc>
        <w:tc>
          <w:tcPr>
            <w:tcW w:w="3597" w:type="dxa"/>
            <w:gridSpan w:val="2"/>
            <w:vAlign w:val="bottom"/>
          </w:tcPr>
          <w:p w14:paraId="414FC08A" w14:textId="064ACAFD" w:rsidR="001719A3" w:rsidRPr="001A57D3" w:rsidRDefault="001719A3" w:rsidP="001719A3">
            <w:pPr>
              <w:tabs>
                <w:tab w:val="left" w:pos="2355"/>
              </w:tabs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Bodoni MT Black" w:hAnsi="Bodoni MT Black"/>
                <w:b/>
                <w:bCs/>
                <w:color w:val="000000" w:themeColor="text1"/>
              </w:rPr>
            </w:pPr>
            <w:r>
              <w:rPr>
                <w:rFonts w:ascii="Calibri" w:hAnsi="Calibri" w:cs="Calibri"/>
                <w:color w:val="000000"/>
                <w:sz w:val="20"/>
              </w:rPr>
              <w:t>Student1336479</w:t>
            </w:r>
          </w:p>
        </w:tc>
        <w:tc>
          <w:tcPr>
            <w:tcW w:w="3597" w:type="dxa"/>
            <w:vAlign w:val="bottom"/>
          </w:tcPr>
          <w:p w14:paraId="2B9A353E" w14:textId="7E5A0168" w:rsidR="001719A3" w:rsidRPr="007763F3" w:rsidRDefault="001719A3" w:rsidP="001719A3">
            <w:pPr>
              <w:tabs>
                <w:tab w:val="left" w:pos="2355"/>
              </w:tabs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Bodoni MT Black" w:hAnsi="Bodoni MT Black"/>
                <w:b/>
                <w:bCs/>
                <w:color w:val="000000" w:themeColor="text1"/>
              </w:rPr>
            </w:pPr>
            <w:r>
              <w:rPr>
                <w:rFonts w:ascii="Calibri" w:hAnsi="Calibri" w:cs="Calibri"/>
                <w:color w:val="000000"/>
                <w:sz w:val="20"/>
              </w:rPr>
              <w:t>MUHAMMAD RAMEEZ</w:t>
            </w:r>
          </w:p>
        </w:tc>
      </w:tr>
    </w:tbl>
    <w:p w14:paraId="7130EA46" w14:textId="258570A0" w:rsidR="006B72D4" w:rsidRDefault="006B72D4" w:rsidP="006B72D4">
      <w:pPr>
        <w:tabs>
          <w:tab w:val="left" w:pos="3600"/>
        </w:tabs>
      </w:pPr>
      <w:r>
        <w:tab/>
      </w:r>
    </w:p>
    <w:p w14:paraId="0B3E5EBA" w14:textId="72C4CCAD" w:rsidR="006B72D4" w:rsidRDefault="006B72D4" w:rsidP="006B72D4">
      <w:pPr>
        <w:tabs>
          <w:tab w:val="left" w:pos="3600"/>
        </w:tabs>
      </w:pPr>
    </w:p>
    <w:p w14:paraId="020214CE" w14:textId="1CC37F21" w:rsidR="006B72D4" w:rsidRDefault="006B72D4" w:rsidP="006B72D4">
      <w:pPr>
        <w:jc w:val="center"/>
        <w:rPr>
          <w:rFonts w:ascii="Adobe Caslon Pro" w:hAnsi="Adobe Caslon Pro"/>
          <w:b/>
          <w:bCs/>
          <w:color w:val="000000" w:themeColor="text1"/>
          <w:sz w:val="56"/>
          <w:szCs w:val="56"/>
        </w:rPr>
      </w:pPr>
      <w:r>
        <w:rPr>
          <w:rFonts w:ascii="Adobe Caslon Pro" w:hAnsi="Adobe Caslon Pro"/>
          <w:b/>
          <w:bCs/>
          <w:color w:val="000000" w:themeColor="text1"/>
          <w:sz w:val="56"/>
          <w:szCs w:val="56"/>
        </w:rPr>
        <w:t xml:space="preserve">FRONT END </w:t>
      </w:r>
    </w:p>
    <w:p w14:paraId="24E4C18F" w14:textId="7E1A953A" w:rsidR="006B72D4" w:rsidRPr="00016A25" w:rsidRDefault="006B72D4" w:rsidP="006B72D4">
      <w:pPr>
        <w:jc w:val="center"/>
        <w:rPr>
          <w:rFonts w:ascii="Adobe Caslon Pro" w:hAnsi="Adobe Caslon Pro"/>
          <w:b/>
          <w:bCs/>
          <w:color w:val="000000" w:themeColor="text1"/>
          <w:sz w:val="56"/>
          <w:szCs w:val="56"/>
        </w:rPr>
      </w:pPr>
      <w:r w:rsidRPr="0006313C">
        <w:rPr>
          <w:rFonts w:ascii="Adobe Caslon Pro" w:hAnsi="Adobe Caslon Pro"/>
          <w:b/>
          <w:bCs/>
          <w:color w:val="000000" w:themeColor="text1"/>
          <w:sz w:val="56"/>
          <w:szCs w:val="56"/>
        </w:rPr>
        <w:lastRenderedPageBreak/>
        <w:t>HOME</w:t>
      </w:r>
    </w:p>
    <w:p w14:paraId="02ECF127" w14:textId="24DB4F33" w:rsidR="006B72D4" w:rsidRDefault="006B72D4" w:rsidP="006B72D4">
      <w:pPr>
        <w:tabs>
          <w:tab w:val="left" w:pos="3600"/>
        </w:tabs>
      </w:pPr>
    </w:p>
    <w:p w14:paraId="44E8AB91" w14:textId="77777777" w:rsidR="00F11BAF" w:rsidRPr="00552416" w:rsidRDefault="00F11BAF" w:rsidP="00F11BAF">
      <w:pPr>
        <w:widowControl w:val="0"/>
        <w:ind w:left="90"/>
        <w:rPr>
          <w:rFonts w:ascii="Times" w:eastAsia="Times" w:hAnsi="Times" w:cs="Times"/>
          <w:color w:val="000000"/>
          <w:sz w:val="28"/>
          <w:szCs w:val="28"/>
        </w:rPr>
      </w:pPr>
    </w:p>
    <w:p w14:paraId="2D0AB9E3" w14:textId="77777777" w:rsidR="00F11BAF" w:rsidRPr="00552416" w:rsidRDefault="00F11BAF" w:rsidP="00F11BAF">
      <w:pPr>
        <w:pStyle w:val="ListParagraph"/>
        <w:widowControl w:val="0"/>
        <w:numPr>
          <w:ilvl w:val="0"/>
          <w:numId w:val="2"/>
        </w:numPr>
        <w:spacing w:before="0" w:after="0"/>
        <w:ind w:right="0"/>
        <w:rPr>
          <w:rFonts w:ascii="Times" w:eastAsia="Times" w:hAnsi="Times" w:cs="Times"/>
          <w:color w:val="000000"/>
          <w:sz w:val="28"/>
          <w:szCs w:val="28"/>
        </w:rPr>
      </w:pPr>
      <w:r w:rsidRPr="00552416">
        <w:rPr>
          <w:rFonts w:ascii="Times" w:eastAsia="Times" w:hAnsi="Times" w:cs="Times"/>
          <w:b/>
          <w:color w:val="000000"/>
          <w:sz w:val="28"/>
          <w:szCs w:val="28"/>
          <w:u w:val="single"/>
        </w:rPr>
        <w:t>Patient Login (login.php):</w:t>
      </w:r>
    </w:p>
    <w:p w14:paraId="0F89F5A3" w14:textId="77777777" w:rsidR="00F11BAF" w:rsidRPr="00552416" w:rsidRDefault="00F11BAF" w:rsidP="00F11BAF">
      <w:pPr>
        <w:widowControl w:val="0"/>
        <w:rPr>
          <w:rFonts w:ascii="Times" w:eastAsia="Times" w:hAnsi="Times" w:cs="Times"/>
          <w:color w:val="000000"/>
          <w:sz w:val="28"/>
          <w:szCs w:val="28"/>
        </w:rPr>
      </w:pPr>
    </w:p>
    <w:p w14:paraId="3AA11C39" w14:textId="77777777" w:rsidR="00F11BAF" w:rsidRPr="00552416" w:rsidRDefault="00F11BAF" w:rsidP="00F11BAF">
      <w:pPr>
        <w:widowControl w:val="0"/>
        <w:ind w:left="90"/>
        <w:rPr>
          <w:rFonts w:ascii="Times" w:eastAsia="Times" w:hAnsi="Times" w:cs="Times"/>
          <w:color w:val="000000"/>
          <w:sz w:val="28"/>
          <w:szCs w:val="28"/>
        </w:rPr>
      </w:pPr>
    </w:p>
    <w:p w14:paraId="51C47E6A" w14:textId="0151956E" w:rsidR="00F11BAF" w:rsidRDefault="00F11BAF" w:rsidP="00F11BAF">
      <w:pPr>
        <w:widowControl w:val="0"/>
        <w:ind w:left="90"/>
        <w:rPr>
          <w:rFonts w:ascii="Times" w:eastAsia="Times" w:hAnsi="Times" w:cs="Times"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66A56B2B" wp14:editId="730D492E">
            <wp:extent cx="5943600" cy="20078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E5B4D" w14:textId="247BF51D" w:rsidR="00F11BAF" w:rsidRDefault="00F11BAF" w:rsidP="00F11BAF">
      <w:pPr>
        <w:widowControl w:val="0"/>
        <w:ind w:left="90"/>
        <w:rPr>
          <w:rFonts w:ascii="Times" w:eastAsia="Times" w:hAnsi="Times" w:cs="Times"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427717CD" wp14:editId="6DD8EB23">
            <wp:extent cx="5838825" cy="3810000"/>
            <wp:effectExtent l="0" t="0" r="952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838825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27BD3" w14:textId="77777777" w:rsidR="00F11BAF" w:rsidRDefault="00F11BAF" w:rsidP="00F11BAF">
      <w:pPr>
        <w:widowControl w:val="0"/>
        <w:ind w:left="90"/>
        <w:rPr>
          <w:rFonts w:ascii="Times" w:eastAsia="Times" w:hAnsi="Times" w:cs="Times"/>
          <w:color w:val="000000"/>
          <w:sz w:val="28"/>
          <w:szCs w:val="28"/>
        </w:rPr>
      </w:pPr>
    </w:p>
    <w:p w14:paraId="7DC54D40" w14:textId="77777777" w:rsidR="00F11BAF" w:rsidRDefault="00F11BAF" w:rsidP="00F11BAF">
      <w:pPr>
        <w:widowControl w:val="0"/>
        <w:ind w:left="2250" w:firstLine="630"/>
        <w:rPr>
          <w:rFonts w:ascii="Times" w:eastAsia="Times" w:hAnsi="Times" w:cs="Times"/>
          <w:color w:val="000000"/>
          <w:sz w:val="28"/>
          <w:szCs w:val="28"/>
        </w:rPr>
      </w:pPr>
      <w:r w:rsidRPr="0080132B">
        <w:rPr>
          <w:rFonts w:ascii="Times" w:eastAsia="Times" w:hAnsi="Times" w:cs="Times"/>
          <w:bCs/>
          <w:i/>
          <w:color w:val="000000"/>
          <w:sz w:val="36"/>
          <w:szCs w:val="36"/>
          <w:u w:val="single"/>
        </w:rPr>
        <w:t xml:space="preserve">Figure 1: </w:t>
      </w:r>
      <w:r>
        <w:rPr>
          <w:rFonts w:ascii="Times" w:eastAsia="Times" w:hAnsi="Times" w:cs="Times"/>
          <w:bCs/>
          <w:i/>
          <w:color w:val="000000"/>
          <w:sz w:val="36"/>
          <w:szCs w:val="36"/>
          <w:u w:val="single"/>
        </w:rPr>
        <w:t>Login</w:t>
      </w:r>
      <w:r w:rsidRPr="0080132B">
        <w:rPr>
          <w:rFonts w:ascii="Times" w:eastAsia="Times" w:hAnsi="Times" w:cs="Times"/>
          <w:bCs/>
          <w:i/>
          <w:color w:val="000000"/>
          <w:sz w:val="36"/>
          <w:szCs w:val="36"/>
          <w:u w:val="single"/>
        </w:rPr>
        <w:t xml:space="preserve"> page</w:t>
      </w:r>
    </w:p>
    <w:p w14:paraId="15319D58" w14:textId="77777777" w:rsidR="00F11BAF" w:rsidRPr="00552416" w:rsidRDefault="00F11BAF" w:rsidP="00F11BAF">
      <w:pPr>
        <w:widowControl w:val="0"/>
        <w:ind w:left="90"/>
        <w:rPr>
          <w:rFonts w:ascii="Times" w:eastAsia="Times" w:hAnsi="Times" w:cs="Times"/>
          <w:color w:val="000000"/>
          <w:sz w:val="28"/>
          <w:szCs w:val="28"/>
        </w:rPr>
      </w:pPr>
    </w:p>
    <w:p w14:paraId="2B6DEDA5" w14:textId="77777777" w:rsidR="00F11BAF" w:rsidRPr="00552416" w:rsidRDefault="00F11BAF" w:rsidP="00F11BAF">
      <w:pPr>
        <w:pStyle w:val="ListParagraph"/>
        <w:widowControl w:val="0"/>
        <w:numPr>
          <w:ilvl w:val="0"/>
          <w:numId w:val="2"/>
        </w:numPr>
        <w:spacing w:before="0" w:after="0"/>
        <w:ind w:right="0"/>
        <w:rPr>
          <w:rFonts w:ascii="Times" w:eastAsia="Times" w:hAnsi="Times" w:cs="Times"/>
          <w:color w:val="000000"/>
          <w:sz w:val="28"/>
          <w:szCs w:val="28"/>
        </w:rPr>
      </w:pPr>
      <w:r w:rsidRPr="00552416">
        <w:rPr>
          <w:rFonts w:ascii="Times" w:eastAsia="Times" w:hAnsi="Times" w:cs="Times"/>
          <w:b/>
          <w:color w:val="000000"/>
          <w:sz w:val="28"/>
          <w:szCs w:val="28"/>
          <w:u w:val="single"/>
        </w:rPr>
        <w:t xml:space="preserve">Patient </w:t>
      </w:r>
      <w:r>
        <w:rPr>
          <w:rFonts w:ascii="Times" w:eastAsia="Times" w:hAnsi="Times" w:cs="Times"/>
          <w:b/>
          <w:color w:val="000000"/>
          <w:sz w:val="28"/>
          <w:szCs w:val="28"/>
          <w:u w:val="single"/>
        </w:rPr>
        <w:t>Signup</w:t>
      </w:r>
      <w:r w:rsidRPr="00552416">
        <w:rPr>
          <w:rFonts w:ascii="Times" w:eastAsia="Times" w:hAnsi="Times" w:cs="Times"/>
          <w:b/>
          <w:color w:val="000000"/>
          <w:sz w:val="28"/>
          <w:szCs w:val="28"/>
          <w:u w:val="single"/>
        </w:rPr>
        <w:t xml:space="preserve"> (</w:t>
      </w:r>
      <w:r>
        <w:rPr>
          <w:rFonts w:ascii="Times" w:eastAsia="Times" w:hAnsi="Times" w:cs="Times"/>
          <w:b/>
          <w:color w:val="000000"/>
          <w:sz w:val="28"/>
          <w:szCs w:val="28"/>
          <w:u w:val="single"/>
        </w:rPr>
        <w:t>signup</w:t>
      </w:r>
      <w:r w:rsidRPr="00552416">
        <w:rPr>
          <w:rFonts w:ascii="Times" w:eastAsia="Times" w:hAnsi="Times" w:cs="Times"/>
          <w:b/>
          <w:color w:val="000000"/>
          <w:sz w:val="28"/>
          <w:szCs w:val="28"/>
          <w:u w:val="single"/>
        </w:rPr>
        <w:t>.php):</w:t>
      </w:r>
    </w:p>
    <w:p w14:paraId="3342A105" w14:textId="6E1E2827" w:rsidR="00F11BAF" w:rsidRDefault="00F11BAF" w:rsidP="00F11BAF">
      <w:pPr>
        <w:widowControl w:val="0"/>
        <w:spacing w:before="340"/>
        <w:ind w:left="62"/>
        <w:rPr>
          <w:rFonts w:ascii="Times" w:eastAsia="Times" w:hAnsi="Times" w:cs="Times"/>
          <w:b/>
          <w:i/>
          <w:color w:val="001F5F"/>
          <w:sz w:val="55"/>
          <w:szCs w:val="55"/>
          <w:u w:val="single"/>
        </w:rPr>
      </w:pPr>
      <w:r>
        <w:rPr>
          <w:noProof/>
        </w:rPr>
        <w:drawing>
          <wp:inline distT="0" distB="0" distL="0" distR="0" wp14:anchorId="5FBD4D84" wp14:editId="7C5398B1">
            <wp:extent cx="5943600" cy="27336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74134" w14:textId="75F85602" w:rsidR="00F11BAF" w:rsidRDefault="00F11BAF" w:rsidP="00F11BAF">
      <w:pPr>
        <w:widowControl w:val="0"/>
        <w:spacing w:before="340"/>
        <w:ind w:left="62"/>
        <w:rPr>
          <w:rFonts w:ascii="Times" w:eastAsia="Times" w:hAnsi="Times" w:cs="Times"/>
          <w:b/>
          <w:i/>
          <w:color w:val="001F5F"/>
          <w:sz w:val="55"/>
          <w:szCs w:val="55"/>
          <w:u w:val="single"/>
        </w:rPr>
      </w:pPr>
      <w:r>
        <w:rPr>
          <w:noProof/>
        </w:rPr>
        <w:drawing>
          <wp:inline distT="0" distB="0" distL="0" distR="0" wp14:anchorId="53087AE5" wp14:editId="6186E52D">
            <wp:extent cx="5943600" cy="155130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7FAA2" w14:textId="77777777" w:rsidR="00F11BAF" w:rsidRPr="00243F79" w:rsidRDefault="00F11BAF" w:rsidP="00F11BAF">
      <w:pPr>
        <w:widowControl w:val="0"/>
        <w:spacing w:before="340"/>
        <w:ind w:left="2160" w:firstLine="720"/>
        <w:rPr>
          <w:rFonts w:ascii="Times" w:eastAsia="Times" w:hAnsi="Times" w:cs="Times"/>
          <w:b/>
          <w:i/>
          <w:color w:val="001F5F"/>
          <w:sz w:val="55"/>
          <w:szCs w:val="55"/>
          <w:u w:val="single"/>
        </w:rPr>
      </w:pPr>
      <w:r w:rsidRPr="0080132B">
        <w:rPr>
          <w:rFonts w:ascii="Times" w:eastAsia="Times" w:hAnsi="Times" w:cs="Times"/>
          <w:bCs/>
          <w:i/>
          <w:color w:val="000000"/>
          <w:sz w:val="36"/>
          <w:szCs w:val="36"/>
          <w:u w:val="single"/>
        </w:rPr>
        <w:t xml:space="preserve">Figure </w:t>
      </w:r>
      <w:r>
        <w:rPr>
          <w:rFonts w:ascii="Times" w:eastAsia="Times" w:hAnsi="Times" w:cs="Times"/>
          <w:bCs/>
          <w:i/>
          <w:color w:val="000000"/>
          <w:sz w:val="36"/>
          <w:szCs w:val="36"/>
          <w:u w:val="single"/>
        </w:rPr>
        <w:t>2</w:t>
      </w:r>
      <w:r w:rsidRPr="0080132B">
        <w:rPr>
          <w:rFonts w:ascii="Times" w:eastAsia="Times" w:hAnsi="Times" w:cs="Times"/>
          <w:bCs/>
          <w:i/>
          <w:color w:val="000000"/>
          <w:sz w:val="36"/>
          <w:szCs w:val="36"/>
          <w:u w:val="single"/>
        </w:rPr>
        <w:t xml:space="preserve">: </w:t>
      </w:r>
      <w:r>
        <w:rPr>
          <w:rFonts w:ascii="Times" w:eastAsia="Times" w:hAnsi="Times" w:cs="Times"/>
          <w:bCs/>
          <w:i/>
          <w:color w:val="000000"/>
          <w:sz w:val="36"/>
          <w:szCs w:val="36"/>
          <w:u w:val="single"/>
        </w:rPr>
        <w:t>Signup</w:t>
      </w:r>
      <w:r w:rsidRPr="0080132B">
        <w:rPr>
          <w:rFonts w:ascii="Times" w:eastAsia="Times" w:hAnsi="Times" w:cs="Times"/>
          <w:bCs/>
          <w:i/>
          <w:color w:val="000000"/>
          <w:sz w:val="36"/>
          <w:szCs w:val="36"/>
          <w:u w:val="single"/>
        </w:rPr>
        <w:t xml:space="preserve"> page </w:t>
      </w:r>
      <w:r>
        <w:rPr>
          <w:rFonts w:ascii="Times" w:eastAsia="Times" w:hAnsi="Times" w:cs="Times"/>
          <w:b/>
          <w:i/>
          <w:noProof/>
          <w:color w:val="001F5F"/>
          <w:sz w:val="55"/>
          <w:szCs w:val="55"/>
        </w:rPr>
        <w:drawing>
          <wp:inline distT="19050" distB="19050" distL="19050" distR="19050" wp14:anchorId="2E15B30A" wp14:editId="1182607A">
            <wp:extent cx="6723380" cy="386715"/>
            <wp:effectExtent l="0" t="0" r="0" b="0"/>
            <wp:docPr id="401" name="image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" name="image43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723888" cy="387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6ED11" w14:textId="77777777" w:rsidR="00F11BAF" w:rsidRPr="00243F79" w:rsidRDefault="00F11BAF" w:rsidP="00F11BAF">
      <w:pPr>
        <w:pStyle w:val="ListParagraph"/>
        <w:widowControl w:val="0"/>
        <w:ind w:left="450"/>
        <w:rPr>
          <w:rFonts w:ascii="Times" w:eastAsia="Times" w:hAnsi="Times" w:cs="Times"/>
          <w:color w:val="000000"/>
          <w:sz w:val="28"/>
          <w:szCs w:val="28"/>
        </w:rPr>
      </w:pPr>
    </w:p>
    <w:p w14:paraId="3081ABAC" w14:textId="77777777" w:rsidR="00F11BAF" w:rsidRPr="00243F79" w:rsidRDefault="00F11BAF" w:rsidP="00F11BAF">
      <w:pPr>
        <w:pStyle w:val="ListParagraph"/>
        <w:widowControl w:val="0"/>
        <w:numPr>
          <w:ilvl w:val="0"/>
          <w:numId w:val="2"/>
        </w:numPr>
        <w:spacing w:before="0" w:after="0"/>
        <w:ind w:right="0"/>
        <w:rPr>
          <w:rFonts w:ascii="Times" w:eastAsia="Times" w:hAnsi="Times" w:cs="Times"/>
          <w:color w:val="000000"/>
          <w:sz w:val="28"/>
          <w:szCs w:val="28"/>
        </w:rPr>
      </w:pPr>
      <w:r w:rsidRPr="001A6CB0">
        <w:rPr>
          <w:rFonts w:ascii="Times" w:eastAsia="Times" w:hAnsi="Times" w:cs="Times"/>
          <w:b/>
          <w:color w:val="000000"/>
          <w:sz w:val="28"/>
          <w:szCs w:val="28"/>
          <w:u w:val="single"/>
        </w:rPr>
        <w:t>Home (index.php)</w:t>
      </w:r>
      <w:r>
        <w:rPr>
          <w:rFonts w:ascii="Times" w:eastAsia="Times" w:hAnsi="Times" w:cs="Times"/>
          <w:b/>
          <w:color w:val="000000"/>
          <w:sz w:val="28"/>
          <w:szCs w:val="28"/>
          <w:u w:val="single"/>
        </w:rPr>
        <w:t>:</w:t>
      </w:r>
    </w:p>
    <w:p w14:paraId="79A3C11E" w14:textId="77777777" w:rsidR="00F11BAF" w:rsidRDefault="00F11BAF" w:rsidP="00F11BAF">
      <w:pPr>
        <w:widowControl w:val="0"/>
        <w:rPr>
          <w:rFonts w:ascii="Times" w:eastAsia="Times" w:hAnsi="Times" w:cs="Times"/>
          <w:color w:val="00000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1BBD3A1" wp14:editId="2DB2A0E1">
            <wp:extent cx="5943600" cy="295275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4A1B9" w14:textId="365C78CF" w:rsidR="00F11BAF" w:rsidRDefault="00F11BAF" w:rsidP="00F11BAF">
      <w:pPr>
        <w:widowControl w:val="0"/>
        <w:spacing w:before="46"/>
        <w:rPr>
          <w:rFonts w:ascii="Times" w:eastAsia="Times" w:hAnsi="Times" w:cs="Times"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14936F2C" wp14:editId="53A0F801">
            <wp:extent cx="5943600" cy="461073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1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CF991" w14:textId="77777777" w:rsidR="00F11BAF" w:rsidRDefault="00F11BAF" w:rsidP="00F11BAF">
      <w:pPr>
        <w:widowControl w:val="0"/>
        <w:ind w:left="1440" w:firstLine="720"/>
        <w:rPr>
          <w:rFonts w:ascii="Times" w:eastAsia="Times" w:hAnsi="Times" w:cs="Times"/>
          <w:bCs/>
          <w:i/>
          <w:color w:val="000000"/>
          <w:sz w:val="36"/>
          <w:szCs w:val="36"/>
          <w:u w:val="single"/>
        </w:rPr>
      </w:pPr>
      <w:r w:rsidRPr="0080132B">
        <w:rPr>
          <w:rFonts w:ascii="Times" w:eastAsia="Times" w:hAnsi="Times" w:cs="Times"/>
          <w:bCs/>
          <w:i/>
          <w:color w:val="000000"/>
          <w:sz w:val="36"/>
          <w:szCs w:val="36"/>
          <w:u w:val="single"/>
        </w:rPr>
        <w:t>Figure</w:t>
      </w:r>
      <w:r>
        <w:rPr>
          <w:rFonts w:ascii="Times" w:eastAsia="Times" w:hAnsi="Times" w:cs="Times"/>
          <w:bCs/>
          <w:i/>
          <w:color w:val="000000"/>
          <w:sz w:val="36"/>
          <w:szCs w:val="36"/>
          <w:u w:val="single"/>
        </w:rPr>
        <w:t xml:space="preserve"> 3</w:t>
      </w:r>
      <w:r w:rsidRPr="0080132B">
        <w:rPr>
          <w:rFonts w:ascii="Times" w:eastAsia="Times" w:hAnsi="Times" w:cs="Times"/>
          <w:bCs/>
          <w:i/>
          <w:color w:val="000000"/>
          <w:sz w:val="36"/>
          <w:szCs w:val="36"/>
          <w:u w:val="single"/>
        </w:rPr>
        <w:t xml:space="preserve">: Home page </w:t>
      </w:r>
    </w:p>
    <w:p w14:paraId="086F14D5" w14:textId="77777777" w:rsidR="00F11BAF" w:rsidRDefault="00F11BAF" w:rsidP="00F11BAF">
      <w:pPr>
        <w:widowControl w:val="0"/>
        <w:ind w:left="1440" w:firstLine="720"/>
        <w:rPr>
          <w:rFonts w:ascii="Times" w:eastAsia="Times" w:hAnsi="Times" w:cs="Times"/>
          <w:bCs/>
          <w:i/>
          <w:color w:val="000000"/>
          <w:sz w:val="36"/>
          <w:szCs w:val="36"/>
          <w:u w:val="single"/>
        </w:rPr>
      </w:pPr>
    </w:p>
    <w:p w14:paraId="287EEB40" w14:textId="77777777" w:rsidR="00F11BAF" w:rsidRPr="001B0F30" w:rsidRDefault="00F11BAF" w:rsidP="00F11BAF">
      <w:pPr>
        <w:pStyle w:val="ListParagraph"/>
        <w:widowControl w:val="0"/>
        <w:numPr>
          <w:ilvl w:val="0"/>
          <w:numId w:val="2"/>
        </w:numPr>
        <w:spacing w:before="0" w:after="0"/>
        <w:ind w:right="0"/>
        <w:rPr>
          <w:rFonts w:ascii="Times" w:eastAsia="Times" w:hAnsi="Times" w:cs="Times"/>
          <w:bCs/>
          <w:color w:val="000000"/>
          <w:sz w:val="28"/>
          <w:szCs w:val="28"/>
        </w:rPr>
      </w:pPr>
      <w:r w:rsidRPr="001B0F30">
        <w:rPr>
          <w:rFonts w:ascii="Times" w:eastAsia="Times" w:hAnsi="Times" w:cs="Times"/>
          <w:b/>
          <w:color w:val="000000"/>
          <w:sz w:val="28"/>
          <w:szCs w:val="28"/>
          <w:u w:val="single"/>
        </w:rPr>
        <w:lastRenderedPageBreak/>
        <w:t>Navbar (</w:t>
      </w:r>
      <w:r w:rsidRPr="001B0F30">
        <w:rPr>
          <w:rFonts w:ascii="Times" w:eastAsia="Times" w:hAnsi="Times" w:cs="Times"/>
          <w:b/>
          <w:color w:val="548DD4"/>
          <w:sz w:val="28"/>
          <w:szCs w:val="28"/>
          <w:u w:val="single"/>
        </w:rPr>
        <w:t>header.php</w:t>
      </w:r>
      <w:r w:rsidRPr="001B0F30">
        <w:rPr>
          <w:rFonts w:ascii="Times" w:eastAsia="Times" w:hAnsi="Times" w:cs="Times"/>
          <w:b/>
          <w:color w:val="000000"/>
          <w:sz w:val="28"/>
          <w:szCs w:val="28"/>
          <w:u w:val="single"/>
        </w:rPr>
        <w:t>)</w:t>
      </w:r>
      <w:r>
        <w:rPr>
          <w:rFonts w:ascii="Times" w:eastAsia="Times" w:hAnsi="Times" w:cs="Times"/>
          <w:b/>
          <w:color w:val="000000"/>
          <w:sz w:val="28"/>
          <w:szCs w:val="28"/>
          <w:u w:val="single"/>
        </w:rPr>
        <w:t>:</w:t>
      </w:r>
    </w:p>
    <w:p w14:paraId="2813AEBF" w14:textId="61571A4C" w:rsidR="00F11BAF" w:rsidRDefault="00F11BAF" w:rsidP="00F11BAF">
      <w:pPr>
        <w:widowControl w:val="0"/>
        <w:spacing w:before="528" w:line="217" w:lineRule="auto"/>
        <w:ind w:left="415" w:right="744"/>
        <w:jc w:val="center"/>
        <w:rPr>
          <w:rFonts w:ascii="Times" w:eastAsia="Times" w:hAnsi="Times" w:cs="Times"/>
          <w:i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38D2A5F7" wp14:editId="0435C07D">
            <wp:extent cx="5943600" cy="335280"/>
            <wp:effectExtent l="0" t="0" r="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8D0F0" w14:textId="65C6035E" w:rsidR="00F11BAF" w:rsidRDefault="00F11BAF" w:rsidP="00F11BAF">
      <w:pPr>
        <w:widowControl w:val="0"/>
        <w:spacing w:before="528" w:line="217" w:lineRule="auto"/>
        <w:ind w:left="415" w:right="744"/>
        <w:jc w:val="center"/>
        <w:rPr>
          <w:rFonts w:ascii="Times" w:eastAsia="Times" w:hAnsi="Times" w:cs="Times"/>
          <w:i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787C1C57" wp14:editId="4C5824B9">
            <wp:extent cx="4810125" cy="6191250"/>
            <wp:effectExtent l="0" t="0" r="952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619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3AD95" w14:textId="77777777" w:rsidR="00F11BAF" w:rsidRDefault="00F11BAF" w:rsidP="00F11BAF">
      <w:pPr>
        <w:widowControl w:val="0"/>
        <w:spacing w:before="528" w:line="217" w:lineRule="auto"/>
        <w:ind w:left="415" w:right="744"/>
        <w:jc w:val="center"/>
        <w:rPr>
          <w:rFonts w:ascii="Times" w:eastAsia="Times" w:hAnsi="Times" w:cs="Times"/>
          <w:b/>
          <w:color w:val="000000"/>
          <w:sz w:val="28"/>
          <w:szCs w:val="28"/>
        </w:rPr>
      </w:pPr>
      <w:r>
        <w:rPr>
          <w:rFonts w:ascii="Times" w:eastAsia="Times" w:hAnsi="Times" w:cs="Times"/>
          <w:b/>
          <w:i/>
          <w:color w:val="000000"/>
          <w:sz w:val="36"/>
          <w:szCs w:val="36"/>
          <w:u w:val="single"/>
        </w:rPr>
        <w:t>Figure 4: Navbar</w:t>
      </w:r>
    </w:p>
    <w:p w14:paraId="71C6D896" w14:textId="77777777" w:rsidR="00F11BAF" w:rsidRDefault="00F11BAF" w:rsidP="00F11BAF">
      <w:pPr>
        <w:widowControl w:val="0"/>
        <w:spacing w:before="75" w:line="244" w:lineRule="auto"/>
        <w:ind w:left="540" w:right="1276" w:hanging="2"/>
        <w:rPr>
          <w:rFonts w:ascii="Times" w:eastAsia="Times" w:hAnsi="Times" w:cs="Times"/>
          <w:color w:val="000000"/>
          <w:sz w:val="28"/>
          <w:szCs w:val="28"/>
        </w:rPr>
      </w:pPr>
      <w:r>
        <w:rPr>
          <w:rFonts w:ascii="Times" w:eastAsia="Times" w:hAnsi="Times" w:cs="Times"/>
          <w:color w:val="000000"/>
          <w:sz w:val="28"/>
          <w:szCs w:val="28"/>
        </w:rPr>
        <w:t xml:space="preserve">We have given seven essentials. By clicking any of the essential’s and redirect to the linked page. </w:t>
      </w:r>
    </w:p>
    <w:p w14:paraId="746FD9D1" w14:textId="77777777" w:rsidR="00F11BAF" w:rsidRDefault="00F11BAF" w:rsidP="00F11BAF">
      <w:pPr>
        <w:widowControl w:val="0"/>
        <w:spacing w:before="75" w:line="244" w:lineRule="auto"/>
        <w:ind w:left="540" w:right="1276" w:hanging="2"/>
        <w:rPr>
          <w:rFonts w:ascii="Times" w:eastAsia="Times" w:hAnsi="Times" w:cs="Times"/>
          <w:b/>
          <w:color w:val="000000"/>
          <w:sz w:val="56"/>
          <w:szCs w:val="56"/>
          <w:u w:val="single"/>
        </w:rPr>
      </w:pPr>
      <w:r>
        <w:rPr>
          <w:rFonts w:ascii="Times" w:eastAsia="Times" w:hAnsi="Times" w:cs="Times"/>
          <w:b/>
          <w:color w:val="000000"/>
          <w:sz w:val="56"/>
          <w:szCs w:val="56"/>
        </w:rPr>
        <w:lastRenderedPageBreak/>
        <w:t xml:space="preserve">             </w:t>
      </w:r>
    </w:p>
    <w:p w14:paraId="0204135A" w14:textId="77777777" w:rsidR="00F11BAF" w:rsidRDefault="00F11BAF" w:rsidP="00F11BAF">
      <w:pPr>
        <w:widowControl w:val="0"/>
        <w:spacing w:before="75" w:line="244" w:lineRule="auto"/>
        <w:ind w:left="540" w:right="1276" w:hanging="2"/>
        <w:rPr>
          <w:rFonts w:ascii="Times" w:eastAsia="Times" w:hAnsi="Times" w:cs="Times"/>
          <w:b/>
          <w:color w:val="000000"/>
          <w:sz w:val="56"/>
          <w:szCs w:val="56"/>
          <w:u w:val="single"/>
        </w:rPr>
      </w:pPr>
    </w:p>
    <w:p w14:paraId="716710E0" w14:textId="77777777" w:rsidR="00F11BAF" w:rsidRDefault="00F11BAF" w:rsidP="00F11BAF">
      <w:pPr>
        <w:widowControl w:val="0"/>
        <w:spacing w:before="75" w:line="244" w:lineRule="auto"/>
        <w:ind w:left="540" w:right="1276" w:hanging="2"/>
        <w:rPr>
          <w:rFonts w:ascii="Times" w:eastAsia="Times" w:hAnsi="Times" w:cs="Times"/>
          <w:b/>
          <w:color w:val="000000"/>
          <w:sz w:val="56"/>
          <w:szCs w:val="56"/>
          <w:u w:val="single"/>
        </w:rPr>
      </w:pPr>
    </w:p>
    <w:p w14:paraId="19FF4F86" w14:textId="77777777" w:rsidR="00F11BAF" w:rsidRDefault="00F11BAF" w:rsidP="00F11BAF">
      <w:pPr>
        <w:widowControl w:val="0"/>
        <w:numPr>
          <w:ilvl w:val="0"/>
          <w:numId w:val="2"/>
        </w:numPr>
        <w:spacing w:before="75" w:after="0" w:line="244" w:lineRule="auto"/>
        <w:ind w:right="1276"/>
        <w:rPr>
          <w:rFonts w:ascii="Times" w:eastAsia="Times" w:hAnsi="Times" w:cs="Times"/>
          <w:b/>
          <w:color w:val="000000"/>
          <w:sz w:val="28"/>
          <w:szCs w:val="28"/>
          <w:u w:val="single"/>
        </w:rPr>
      </w:pPr>
      <w:r>
        <w:rPr>
          <w:rFonts w:ascii="Times" w:eastAsia="Times" w:hAnsi="Times" w:cs="Times"/>
          <w:b/>
          <w:color w:val="000000"/>
          <w:sz w:val="28"/>
          <w:szCs w:val="28"/>
          <w:u w:val="single"/>
        </w:rPr>
        <w:t>About us (about</w:t>
      </w:r>
      <w:r>
        <w:rPr>
          <w:rFonts w:ascii="Times" w:eastAsia="Times" w:hAnsi="Times" w:cs="Times"/>
          <w:b/>
          <w:color w:val="548DD4"/>
          <w:sz w:val="28"/>
          <w:szCs w:val="28"/>
          <w:u w:val="single"/>
        </w:rPr>
        <w:t>.php</w:t>
      </w:r>
      <w:r>
        <w:rPr>
          <w:rFonts w:ascii="Times" w:eastAsia="Times" w:hAnsi="Times" w:cs="Times"/>
          <w:b/>
          <w:color w:val="000000"/>
          <w:sz w:val="28"/>
          <w:szCs w:val="28"/>
          <w:u w:val="single"/>
        </w:rPr>
        <w:t>)</w:t>
      </w:r>
    </w:p>
    <w:p w14:paraId="729A92AE" w14:textId="77777777" w:rsidR="00F11BAF" w:rsidRDefault="00F11BAF" w:rsidP="00F11BAF">
      <w:pPr>
        <w:widowControl w:val="0"/>
        <w:spacing w:line="244" w:lineRule="auto"/>
        <w:ind w:left="450" w:right="1276"/>
        <w:rPr>
          <w:rFonts w:ascii="Times" w:eastAsia="Times" w:hAnsi="Times" w:cs="Times"/>
          <w:b/>
          <w:color w:val="000000"/>
          <w:sz w:val="28"/>
          <w:szCs w:val="28"/>
          <w:u w:val="single"/>
        </w:rPr>
      </w:pPr>
    </w:p>
    <w:p w14:paraId="2EFA1699" w14:textId="77777777" w:rsidR="00F11BAF" w:rsidRDefault="00F11BAF" w:rsidP="00F11BAF">
      <w:pPr>
        <w:widowControl w:val="0"/>
        <w:spacing w:line="244" w:lineRule="auto"/>
        <w:ind w:left="450" w:right="1276"/>
        <w:rPr>
          <w:rFonts w:ascii="Times" w:eastAsia="Times" w:hAnsi="Times" w:cs="Times"/>
          <w:b/>
          <w:color w:val="000000"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1D262107" wp14:editId="5ACDC410">
            <wp:extent cx="5943600" cy="301561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1A8F3" w14:textId="240CBAAA" w:rsidR="00F11BAF" w:rsidRDefault="00F11BAF" w:rsidP="00F11BAF">
      <w:pPr>
        <w:widowControl w:val="0"/>
        <w:ind w:right="4060"/>
        <w:jc w:val="right"/>
        <w:rPr>
          <w:rFonts w:ascii="Times" w:eastAsia="Times" w:hAnsi="Times" w:cs="Times"/>
          <w:b/>
          <w:i/>
          <w:color w:val="000000"/>
          <w:sz w:val="36"/>
          <w:szCs w:val="36"/>
          <w:u w:val="single"/>
        </w:rPr>
      </w:pPr>
      <w:r>
        <w:rPr>
          <w:noProof/>
        </w:rPr>
        <w:lastRenderedPageBreak/>
        <w:drawing>
          <wp:inline distT="0" distB="0" distL="0" distR="0" wp14:anchorId="1761BF89" wp14:editId="763E75B8">
            <wp:extent cx="5943600" cy="486664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6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B430D" w14:textId="77777777" w:rsidR="00F11BAF" w:rsidRDefault="00F11BAF" w:rsidP="00F11BAF">
      <w:pPr>
        <w:widowControl w:val="0"/>
        <w:ind w:right="4060"/>
        <w:jc w:val="right"/>
        <w:rPr>
          <w:rFonts w:ascii="Times" w:eastAsia="Times" w:hAnsi="Times" w:cs="Times"/>
          <w:i/>
          <w:color w:val="000000"/>
          <w:sz w:val="28"/>
          <w:szCs w:val="28"/>
        </w:rPr>
      </w:pPr>
      <w:r>
        <w:rPr>
          <w:rFonts w:ascii="Times" w:eastAsia="Times" w:hAnsi="Times" w:cs="Times"/>
          <w:b/>
          <w:i/>
          <w:color w:val="000000"/>
          <w:sz w:val="36"/>
          <w:szCs w:val="36"/>
          <w:u w:val="single"/>
        </w:rPr>
        <w:t>Figure 5: About us</w:t>
      </w:r>
    </w:p>
    <w:p w14:paraId="32481C38" w14:textId="77777777" w:rsidR="00F11BAF" w:rsidRDefault="00F11BAF" w:rsidP="00F11BAF">
      <w:pPr>
        <w:widowControl w:val="0"/>
        <w:spacing w:before="123"/>
        <w:ind w:left="532"/>
        <w:rPr>
          <w:rFonts w:ascii="Times" w:eastAsia="Times" w:hAnsi="Times" w:cs="Times"/>
          <w:color w:val="000000"/>
          <w:sz w:val="28"/>
          <w:szCs w:val="28"/>
        </w:rPr>
      </w:pPr>
      <w:r>
        <w:rPr>
          <w:rFonts w:ascii="Times" w:eastAsia="Times" w:hAnsi="Times" w:cs="Times"/>
          <w:i/>
          <w:noProof/>
          <w:color w:val="000000"/>
          <w:sz w:val="28"/>
          <w:szCs w:val="28"/>
        </w:rPr>
        <w:drawing>
          <wp:inline distT="19050" distB="19050" distL="19050" distR="19050" wp14:anchorId="22E76E55" wp14:editId="23808886">
            <wp:extent cx="474980" cy="146050"/>
            <wp:effectExtent l="0" t="0" r="0" b="0"/>
            <wp:docPr id="412" name="image6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" name="image61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5488" cy="146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F69A9" w14:textId="77777777" w:rsidR="00F11BAF" w:rsidRDefault="00F11BAF" w:rsidP="00F11BAF">
      <w:pPr>
        <w:widowControl w:val="0"/>
        <w:spacing w:before="190"/>
        <w:ind w:left="172"/>
      </w:pPr>
      <w:r>
        <w:rPr>
          <w:rFonts w:ascii="Times" w:eastAsia="Times" w:hAnsi="Times" w:cs="Times"/>
          <w:noProof/>
          <w:color w:val="000000"/>
          <w:sz w:val="28"/>
          <w:szCs w:val="28"/>
        </w:rPr>
        <w:drawing>
          <wp:inline distT="19050" distB="19050" distL="19050" distR="19050" wp14:anchorId="150247C3" wp14:editId="1387B778">
            <wp:extent cx="1417320" cy="213360"/>
            <wp:effectExtent l="0" t="0" r="0" b="0"/>
            <wp:docPr id="411" name="image6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" name="image64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17320" cy="21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D048F" w14:textId="77777777" w:rsidR="00F11BAF" w:rsidRDefault="00F11BAF" w:rsidP="00F11BAF">
      <w:pPr>
        <w:rPr>
          <w:rFonts w:ascii="Times" w:eastAsia="Times" w:hAnsi="Times" w:cs="Times"/>
          <w:color w:val="000000"/>
          <w:sz w:val="28"/>
          <w:szCs w:val="28"/>
        </w:rPr>
      </w:pPr>
      <w:r>
        <w:br w:type="page"/>
      </w:r>
    </w:p>
    <w:p w14:paraId="4DA4D20B" w14:textId="77777777" w:rsidR="00F11BAF" w:rsidRPr="001B0F30" w:rsidRDefault="00F11BAF" w:rsidP="00F11BAF">
      <w:pPr>
        <w:pStyle w:val="ListParagraph"/>
        <w:numPr>
          <w:ilvl w:val="0"/>
          <w:numId w:val="2"/>
        </w:numPr>
        <w:spacing w:before="0" w:after="0" w:line="276" w:lineRule="auto"/>
        <w:ind w:right="0"/>
        <w:rPr>
          <w:b/>
          <w:sz w:val="28"/>
          <w:szCs w:val="28"/>
          <w:u w:val="single"/>
        </w:rPr>
      </w:pPr>
      <w:r w:rsidRPr="001B0F30">
        <w:rPr>
          <w:b/>
          <w:sz w:val="28"/>
          <w:szCs w:val="28"/>
          <w:u w:val="single"/>
        </w:rPr>
        <w:lastRenderedPageBreak/>
        <w:t>Covid Appointment (covidtest</w:t>
      </w:r>
      <w:r w:rsidRPr="001B0F30">
        <w:rPr>
          <w:b/>
          <w:color w:val="548DD4"/>
          <w:sz w:val="28"/>
          <w:szCs w:val="28"/>
          <w:u w:val="single"/>
        </w:rPr>
        <w:t>.php</w:t>
      </w:r>
      <w:r w:rsidRPr="001B0F30">
        <w:rPr>
          <w:b/>
          <w:sz w:val="28"/>
          <w:szCs w:val="28"/>
          <w:u w:val="single"/>
        </w:rPr>
        <w:t>)</w:t>
      </w:r>
    </w:p>
    <w:p w14:paraId="471ABFA5" w14:textId="77777777" w:rsidR="00F11BAF" w:rsidRDefault="00F11BAF" w:rsidP="00F11BAF">
      <w:pPr>
        <w:ind w:left="180"/>
        <w:rPr>
          <w:b/>
          <w:sz w:val="28"/>
          <w:szCs w:val="28"/>
          <w:u w:val="single"/>
        </w:rPr>
      </w:pPr>
    </w:p>
    <w:p w14:paraId="6836FA00" w14:textId="77777777" w:rsidR="00F11BAF" w:rsidRDefault="00F11BAF" w:rsidP="00F11BAF">
      <w:pPr>
        <w:ind w:left="180"/>
        <w:rPr>
          <w:b/>
          <w:sz w:val="28"/>
          <w:szCs w:val="28"/>
          <w:u w:val="single"/>
        </w:rPr>
      </w:pPr>
    </w:p>
    <w:p w14:paraId="2021C2C5" w14:textId="77777777" w:rsidR="00F11BAF" w:rsidRDefault="00F11BAF" w:rsidP="00F11BAF">
      <w:pPr>
        <w:widowControl w:val="0"/>
        <w:spacing w:before="107"/>
        <w:ind w:left="180"/>
        <w:rPr>
          <w:rFonts w:ascii="Times" w:eastAsia="Times" w:hAnsi="Times" w:cs="Times"/>
          <w:b/>
          <w:i/>
          <w:color w:val="000000"/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0D438FE6" wp14:editId="73F431F5">
            <wp:extent cx="5943600" cy="311213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9C134" w14:textId="51311F97" w:rsidR="00F11BAF" w:rsidRDefault="00F11BAF" w:rsidP="00F11BAF">
      <w:pPr>
        <w:widowControl w:val="0"/>
        <w:spacing w:before="107"/>
        <w:ind w:left="0"/>
        <w:rPr>
          <w:rFonts w:ascii="Times" w:eastAsia="Times" w:hAnsi="Times" w:cs="Times"/>
          <w:b/>
          <w:i/>
          <w:color w:val="000000"/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7F43D6BA" wp14:editId="31FA883A">
            <wp:extent cx="5943600" cy="18288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5C63A" w14:textId="77777777" w:rsidR="00F11BAF" w:rsidRDefault="00F11BAF" w:rsidP="00F11BAF">
      <w:pPr>
        <w:widowControl w:val="0"/>
        <w:spacing w:before="107"/>
        <w:ind w:left="1440" w:firstLine="720"/>
        <w:rPr>
          <w:rFonts w:ascii="Times" w:eastAsia="Times" w:hAnsi="Times" w:cs="Times"/>
          <w:b/>
          <w:i/>
          <w:color w:val="000000"/>
          <w:sz w:val="36"/>
          <w:szCs w:val="36"/>
          <w:u w:val="single"/>
        </w:rPr>
      </w:pPr>
      <w:r>
        <w:rPr>
          <w:rFonts w:ascii="Times" w:eastAsia="Times" w:hAnsi="Times" w:cs="Times"/>
          <w:b/>
          <w:i/>
          <w:color w:val="000000"/>
          <w:sz w:val="36"/>
          <w:szCs w:val="36"/>
          <w:u w:val="single"/>
        </w:rPr>
        <w:t>Figure 6: Covid Test Appointment</w:t>
      </w:r>
    </w:p>
    <w:p w14:paraId="6C826CD8" w14:textId="77777777" w:rsidR="00F11BAF" w:rsidRDefault="00F11BAF" w:rsidP="00F11BAF">
      <w:pPr>
        <w:widowControl w:val="0"/>
        <w:spacing w:before="107"/>
        <w:rPr>
          <w:rFonts w:ascii="Times" w:eastAsia="Times" w:hAnsi="Times" w:cs="Times"/>
          <w:color w:val="808080"/>
        </w:rPr>
      </w:pPr>
      <w:r>
        <w:rPr>
          <w:rFonts w:ascii="Times" w:eastAsia="Times" w:hAnsi="Times" w:cs="Times"/>
          <w:color w:val="808080"/>
        </w:rPr>
        <w:t xml:space="preserve">  </w:t>
      </w:r>
    </w:p>
    <w:p w14:paraId="62968923" w14:textId="77777777" w:rsidR="00F11BAF" w:rsidRDefault="00F11BAF" w:rsidP="00F11BAF">
      <w:pPr>
        <w:rPr>
          <w:color w:val="000000"/>
        </w:rPr>
      </w:pPr>
    </w:p>
    <w:p w14:paraId="4417E87E" w14:textId="77777777" w:rsidR="00F11BAF" w:rsidRDefault="00F11BAF" w:rsidP="00F11BAF">
      <w:pPr>
        <w:widowControl w:val="0"/>
        <w:spacing w:before="107"/>
        <w:ind w:left="913"/>
        <w:rPr>
          <w:rFonts w:ascii="Times" w:eastAsia="Times" w:hAnsi="Times" w:cs="Times"/>
          <w:i/>
          <w:color w:val="000000"/>
          <w:sz w:val="28"/>
          <w:szCs w:val="28"/>
        </w:rPr>
      </w:pPr>
      <w:r>
        <w:rPr>
          <w:rFonts w:ascii="Times" w:eastAsia="Times" w:hAnsi="Times" w:cs="Times"/>
          <w:i/>
          <w:color w:val="000000"/>
          <w:sz w:val="28"/>
          <w:szCs w:val="28"/>
        </w:rPr>
        <w:t>We have mentioned our basic services to make people known about the service we provide.</w:t>
      </w:r>
    </w:p>
    <w:p w14:paraId="643F0F60" w14:textId="77777777" w:rsidR="00F11BAF" w:rsidRDefault="00F11BAF" w:rsidP="00F11BAF">
      <w:pPr>
        <w:widowControl w:val="0"/>
        <w:spacing w:before="107"/>
        <w:rPr>
          <w:rFonts w:ascii="Times" w:eastAsia="Times" w:hAnsi="Times" w:cs="Times"/>
          <w:b/>
          <w:i/>
          <w:color w:val="000000"/>
          <w:sz w:val="56"/>
          <w:szCs w:val="56"/>
          <w:u w:val="single"/>
        </w:rPr>
      </w:pPr>
    </w:p>
    <w:p w14:paraId="623DBB67" w14:textId="77777777" w:rsidR="00F11BAF" w:rsidRPr="001B0F30" w:rsidRDefault="00F11BAF" w:rsidP="00F11BAF">
      <w:pPr>
        <w:pStyle w:val="ListParagraph"/>
        <w:widowControl w:val="0"/>
        <w:numPr>
          <w:ilvl w:val="0"/>
          <w:numId w:val="2"/>
        </w:numPr>
        <w:spacing w:before="107" w:after="0"/>
        <w:ind w:right="0"/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</w:pPr>
      <w:r w:rsidRPr="001B0F30"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  <w:lastRenderedPageBreak/>
        <w:t>Search Reports(covidresult.php)</w:t>
      </w:r>
    </w:p>
    <w:p w14:paraId="754B3CF9" w14:textId="77777777" w:rsidR="00F11BAF" w:rsidRDefault="00F11BAF" w:rsidP="00F11BAF">
      <w:pPr>
        <w:widowControl w:val="0"/>
        <w:spacing w:before="107"/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</w:pPr>
    </w:p>
    <w:p w14:paraId="626F2580" w14:textId="77777777" w:rsidR="00F11BAF" w:rsidRDefault="00F11BAF" w:rsidP="00F11BAF">
      <w:pPr>
        <w:widowControl w:val="0"/>
        <w:spacing w:before="107"/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</w:pPr>
    </w:p>
    <w:p w14:paraId="5CFE81E1" w14:textId="6495CD47" w:rsidR="00F11BAF" w:rsidRDefault="00F11BAF" w:rsidP="00F11BAF">
      <w:pPr>
        <w:widowControl w:val="0"/>
        <w:spacing w:before="107"/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7A2D882D" wp14:editId="3FCE1012">
            <wp:extent cx="5943600" cy="2525395"/>
            <wp:effectExtent l="0" t="0" r="0" b="825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10C6F" w14:textId="31D57C96" w:rsidR="00F11BAF" w:rsidRDefault="00F11BAF" w:rsidP="00F11BAF">
      <w:pPr>
        <w:widowControl w:val="0"/>
        <w:spacing w:before="107"/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66195012" wp14:editId="36249F08">
            <wp:extent cx="5943600" cy="410273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98189" w14:textId="77777777" w:rsidR="00F11BAF" w:rsidRDefault="00F11BAF" w:rsidP="00F11BAF">
      <w:pPr>
        <w:widowControl w:val="0"/>
        <w:spacing w:before="107"/>
        <w:ind w:left="2160" w:firstLine="720"/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</w:pPr>
      <w:r w:rsidRPr="0080132B">
        <w:rPr>
          <w:rFonts w:ascii="Times" w:eastAsia="Times" w:hAnsi="Times" w:cs="Times"/>
          <w:bCs/>
          <w:i/>
          <w:color w:val="000000"/>
          <w:sz w:val="36"/>
          <w:szCs w:val="36"/>
          <w:u w:val="single"/>
        </w:rPr>
        <w:t xml:space="preserve">Figure </w:t>
      </w:r>
      <w:r>
        <w:rPr>
          <w:rFonts w:ascii="Times" w:eastAsia="Times" w:hAnsi="Times" w:cs="Times"/>
          <w:bCs/>
          <w:i/>
          <w:color w:val="000000"/>
          <w:sz w:val="36"/>
          <w:szCs w:val="36"/>
          <w:u w:val="single"/>
        </w:rPr>
        <w:t>7</w:t>
      </w:r>
      <w:r w:rsidRPr="0080132B">
        <w:rPr>
          <w:rFonts w:ascii="Times" w:eastAsia="Times" w:hAnsi="Times" w:cs="Times"/>
          <w:bCs/>
          <w:i/>
          <w:color w:val="000000"/>
          <w:sz w:val="36"/>
          <w:szCs w:val="36"/>
          <w:u w:val="single"/>
        </w:rPr>
        <w:t>:</w:t>
      </w:r>
      <w:r>
        <w:rPr>
          <w:rFonts w:ascii="Times" w:eastAsia="Times" w:hAnsi="Times" w:cs="Times"/>
          <w:bCs/>
          <w:i/>
          <w:color w:val="000000"/>
          <w:sz w:val="36"/>
          <w:szCs w:val="36"/>
          <w:u w:val="single"/>
        </w:rPr>
        <w:t>Search Reports</w:t>
      </w:r>
    </w:p>
    <w:p w14:paraId="0F7B34B9" w14:textId="77777777" w:rsidR="00F11BAF" w:rsidRDefault="00F11BAF" w:rsidP="00F11BAF">
      <w:pPr>
        <w:widowControl w:val="0"/>
        <w:spacing w:before="107"/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</w:pPr>
    </w:p>
    <w:p w14:paraId="04A2496B" w14:textId="77777777" w:rsidR="00F11BAF" w:rsidRDefault="00F11BAF" w:rsidP="00F11BAF">
      <w:pPr>
        <w:widowControl w:val="0"/>
        <w:spacing w:before="107"/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</w:pPr>
    </w:p>
    <w:p w14:paraId="60E747CA" w14:textId="77777777" w:rsidR="00F11BAF" w:rsidRDefault="00F11BAF" w:rsidP="00F11BAF">
      <w:pPr>
        <w:widowControl w:val="0"/>
        <w:spacing w:before="107"/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</w:pPr>
    </w:p>
    <w:p w14:paraId="23B9F9E2" w14:textId="77777777" w:rsidR="00F11BAF" w:rsidRPr="001B0F30" w:rsidRDefault="00F11BAF" w:rsidP="00F11BAF">
      <w:pPr>
        <w:pStyle w:val="ListParagraph"/>
        <w:widowControl w:val="0"/>
        <w:numPr>
          <w:ilvl w:val="0"/>
          <w:numId w:val="2"/>
        </w:numPr>
        <w:spacing w:before="107" w:after="0"/>
        <w:ind w:right="0"/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</w:pPr>
      <w:bookmarkStart w:id="0" w:name="_Hlk121218983"/>
      <w:r w:rsidRPr="001B0F30"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  <w:t>Contact Us(contact.php)</w:t>
      </w:r>
    </w:p>
    <w:bookmarkEnd w:id="0"/>
    <w:p w14:paraId="30B4235A" w14:textId="77777777" w:rsidR="00F11BAF" w:rsidRDefault="00F11BAF" w:rsidP="00F11BAF">
      <w:pPr>
        <w:widowControl w:val="0"/>
        <w:spacing w:before="107"/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</w:pPr>
    </w:p>
    <w:p w14:paraId="09BCFBC8" w14:textId="77777777" w:rsidR="00F11BAF" w:rsidRDefault="00F11BAF" w:rsidP="00F11BAF">
      <w:pPr>
        <w:widowControl w:val="0"/>
        <w:spacing w:before="27"/>
        <w:ind w:right="1785"/>
        <w:jc w:val="right"/>
        <w:rPr>
          <w:rFonts w:ascii="Times" w:eastAsia="Times" w:hAnsi="Times" w:cs="Times"/>
          <w:color w:val="000000"/>
          <w:sz w:val="28"/>
          <w:szCs w:val="28"/>
        </w:rPr>
      </w:pPr>
    </w:p>
    <w:p w14:paraId="3213D118" w14:textId="77777777" w:rsidR="00F11BAF" w:rsidRDefault="00F11BAF" w:rsidP="00F11BAF">
      <w:pPr>
        <w:widowControl w:val="0"/>
        <w:spacing w:before="27"/>
        <w:ind w:right="1785"/>
        <w:jc w:val="right"/>
        <w:rPr>
          <w:rFonts w:ascii="Times" w:eastAsia="Times" w:hAnsi="Times" w:cs="Times"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5F4B67C4" wp14:editId="6AD8B340">
            <wp:extent cx="5943600" cy="297370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94A5B" w14:textId="2BCFBA60" w:rsidR="00F11BAF" w:rsidRDefault="00F11BAF" w:rsidP="00F11BAF">
      <w:pPr>
        <w:widowControl w:val="0"/>
        <w:spacing w:before="27"/>
        <w:ind w:right="1785"/>
        <w:jc w:val="right"/>
        <w:rPr>
          <w:rFonts w:ascii="Times" w:eastAsia="Times" w:hAnsi="Times" w:cs="Times"/>
          <w:color w:val="00000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B2DB337" wp14:editId="50056BDD">
            <wp:extent cx="5943600" cy="550735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0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anchor distT="19050" distB="19050" distL="19050" distR="19050" simplePos="0" relativeHeight="251704320" behindDoc="0" locked="0" layoutInCell="1" allowOverlap="1" wp14:anchorId="1661916B" wp14:editId="38147064">
            <wp:simplePos x="0" y="0"/>
            <wp:positionH relativeFrom="column">
              <wp:posOffset>2021205</wp:posOffset>
            </wp:positionH>
            <wp:positionV relativeFrom="paragraph">
              <wp:posOffset>3303270</wp:posOffset>
            </wp:positionV>
            <wp:extent cx="2193290" cy="382270"/>
            <wp:effectExtent l="0" t="0" r="0" b="0"/>
            <wp:wrapSquare wrapText="bothSides"/>
            <wp:docPr id="358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image13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93036" cy="3825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FB64738" w14:textId="77777777" w:rsidR="00F11BAF" w:rsidRDefault="00F11BAF" w:rsidP="00F11BAF">
      <w:pPr>
        <w:widowControl w:val="0"/>
        <w:spacing w:before="107"/>
        <w:ind w:left="3060" w:firstLine="540"/>
        <w:rPr>
          <w:rFonts w:ascii="Times" w:eastAsia="Times" w:hAnsi="Times" w:cs="Times"/>
          <w:b/>
          <w:i/>
          <w:color w:val="000000"/>
          <w:sz w:val="36"/>
          <w:szCs w:val="36"/>
          <w:u w:val="single"/>
        </w:rPr>
      </w:pPr>
      <w:r>
        <w:rPr>
          <w:rFonts w:ascii="Times" w:eastAsia="Times" w:hAnsi="Times" w:cs="Times"/>
          <w:b/>
          <w:i/>
          <w:color w:val="000000"/>
          <w:sz w:val="36"/>
          <w:szCs w:val="36"/>
          <w:u w:val="single"/>
        </w:rPr>
        <w:lastRenderedPageBreak/>
        <w:t>Figure 8: Contact Us</w:t>
      </w:r>
    </w:p>
    <w:p w14:paraId="4ED71818" w14:textId="77777777" w:rsidR="00F11BAF" w:rsidRDefault="00F11BAF" w:rsidP="00F11BAF">
      <w:pPr>
        <w:widowControl w:val="0"/>
        <w:spacing w:before="107"/>
        <w:rPr>
          <w:rFonts w:ascii="Times" w:eastAsia="Times" w:hAnsi="Times" w:cs="Times"/>
          <w:color w:val="808080"/>
        </w:rPr>
      </w:pPr>
      <w:r>
        <w:rPr>
          <w:rFonts w:ascii="Times" w:eastAsia="Times" w:hAnsi="Times" w:cs="Times"/>
          <w:color w:val="808080"/>
        </w:rPr>
        <w:t xml:space="preserve">  </w:t>
      </w:r>
    </w:p>
    <w:p w14:paraId="2CC42803" w14:textId="77777777" w:rsidR="00F11BAF" w:rsidRDefault="00F11BAF" w:rsidP="00F11BAF">
      <w:pPr>
        <w:widowControl w:val="0"/>
        <w:spacing w:before="107"/>
        <w:ind w:left="90"/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</w:pPr>
      <w:r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  <w:t>9. Available Vaccine(vaccine.php)</w:t>
      </w:r>
    </w:p>
    <w:p w14:paraId="7C3FC604" w14:textId="77777777" w:rsidR="00F11BAF" w:rsidRDefault="00F11BAF" w:rsidP="00F11BAF">
      <w:pPr>
        <w:widowControl w:val="0"/>
        <w:spacing w:before="107"/>
        <w:ind w:left="913"/>
        <w:rPr>
          <w:rFonts w:ascii="Times" w:eastAsia="Times" w:hAnsi="Times" w:cs="Times"/>
          <w:b/>
          <w:i/>
          <w:color w:val="000000"/>
          <w:sz w:val="28"/>
          <w:szCs w:val="28"/>
        </w:rPr>
      </w:pPr>
      <w:r>
        <w:rPr>
          <w:rFonts w:ascii="Times" w:eastAsia="Times" w:hAnsi="Times" w:cs="Times"/>
          <w:i/>
          <w:color w:val="000000"/>
          <w:sz w:val="28"/>
          <w:szCs w:val="28"/>
        </w:rPr>
        <w:tab/>
      </w:r>
    </w:p>
    <w:p w14:paraId="359C79DF" w14:textId="7B07E2E2" w:rsidR="00F11BAF" w:rsidRDefault="00F11BAF" w:rsidP="00F11BAF">
      <w:pPr>
        <w:widowControl w:val="0"/>
        <w:spacing w:before="107"/>
        <w:rPr>
          <w:rFonts w:ascii="Times" w:eastAsia="Times" w:hAnsi="Times" w:cs="Times"/>
          <w:b/>
          <w:i/>
          <w:color w:val="000000"/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032880DA" wp14:editId="43E3DA7A">
            <wp:extent cx="5943600" cy="1614170"/>
            <wp:effectExtent l="0" t="0" r="0" b="508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803FD" w14:textId="2E8CC8FC" w:rsidR="00F11BAF" w:rsidRDefault="00F11BAF" w:rsidP="00F11BAF">
      <w:pPr>
        <w:widowControl w:val="0"/>
        <w:spacing w:before="107"/>
        <w:rPr>
          <w:rFonts w:ascii="Times" w:eastAsia="Times" w:hAnsi="Times" w:cs="Times"/>
          <w:b/>
          <w:i/>
          <w:color w:val="000000"/>
          <w:sz w:val="36"/>
          <w:szCs w:val="36"/>
          <w:u w:val="single"/>
        </w:rPr>
      </w:pPr>
      <w:r>
        <w:rPr>
          <w:noProof/>
        </w:rPr>
        <w:lastRenderedPageBreak/>
        <w:drawing>
          <wp:inline distT="0" distB="0" distL="0" distR="0" wp14:anchorId="6A073965" wp14:editId="3231CD54">
            <wp:extent cx="5086350" cy="611505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611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C2193" w14:textId="77777777" w:rsidR="00F11BAF" w:rsidRPr="009C3796" w:rsidRDefault="00F11BAF" w:rsidP="00F11BAF">
      <w:pPr>
        <w:widowControl w:val="0"/>
        <w:spacing w:before="107"/>
        <w:ind w:left="2160" w:firstLine="720"/>
        <w:rPr>
          <w:rFonts w:ascii="Times" w:eastAsia="Times" w:hAnsi="Times" w:cs="Times"/>
          <w:b/>
          <w:i/>
          <w:color w:val="000000"/>
          <w:sz w:val="36"/>
          <w:szCs w:val="36"/>
          <w:u w:val="single"/>
        </w:rPr>
      </w:pPr>
      <w:r w:rsidRPr="0080132B">
        <w:rPr>
          <w:rFonts w:ascii="Times" w:eastAsia="Times" w:hAnsi="Times" w:cs="Times"/>
          <w:bCs/>
          <w:i/>
          <w:color w:val="000000"/>
          <w:sz w:val="36"/>
          <w:szCs w:val="36"/>
          <w:u w:val="single"/>
        </w:rPr>
        <w:t>Figure</w:t>
      </w:r>
      <w:r>
        <w:rPr>
          <w:rFonts w:ascii="Times" w:eastAsia="Times" w:hAnsi="Times" w:cs="Times"/>
          <w:bCs/>
          <w:i/>
          <w:color w:val="000000"/>
          <w:sz w:val="36"/>
          <w:szCs w:val="36"/>
          <w:u w:val="single"/>
        </w:rPr>
        <w:t>9</w:t>
      </w:r>
      <w:r w:rsidRPr="0080132B">
        <w:rPr>
          <w:rFonts w:ascii="Times" w:eastAsia="Times" w:hAnsi="Times" w:cs="Times"/>
          <w:bCs/>
          <w:i/>
          <w:color w:val="000000"/>
          <w:sz w:val="36"/>
          <w:szCs w:val="36"/>
          <w:u w:val="single"/>
        </w:rPr>
        <w:t>:</w:t>
      </w:r>
      <w:r>
        <w:rPr>
          <w:rFonts w:ascii="Times" w:eastAsia="Times" w:hAnsi="Times" w:cs="Times"/>
          <w:bCs/>
          <w:i/>
          <w:color w:val="000000"/>
          <w:sz w:val="36"/>
          <w:szCs w:val="36"/>
          <w:u w:val="single"/>
        </w:rPr>
        <w:t>AvailableVaccines</w:t>
      </w:r>
    </w:p>
    <w:p w14:paraId="39A0DBC5" w14:textId="77777777" w:rsidR="00F11BAF" w:rsidRDefault="00F11BAF" w:rsidP="00F11BAF">
      <w:pPr>
        <w:widowControl w:val="0"/>
        <w:spacing w:before="107"/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</w:pPr>
    </w:p>
    <w:p w14:paraId="6B1BE676" w14:textId="77777777" w:rsidR="00F11BAF" w:rsidRDefault="00F11BAF" w:rsidP="00F11BAF">
      <w:pPr>
        <w:widowControl w:val="0"/>
        <w:spacing w:before="107"/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</w:pPr>
    </w:p>
    <w:p w14:paraId="28652B2A" w14:textId="77777777" w:rsidR="00F11BAF" w:rsidRDefault="00F11BAF" w:rsidP="00F11BAF">
      <w:pPr>
        <w:widowControl w:val="0"/>
        <w:spacing w:before="107"/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</w:pPr>
    </w:p>
    <w:p w14:paraId="4C35AC1F" w14:textId="77777777" w:rsidR="00F11BAF" w:rsidRDefault="00F11BAF" w:rsidP="00F11BAF">
      <w:pPr>
        <w:widowControl w:val="0"/>
        <w:spacing w:before="107"/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</w:pPr>
    </w:p>
    <w:p w14:paraId="4218EE23" w14:textId="77777777" w:rsidR="00F11BAF" w:rsidRDefault="00F11BAF" w:rsidP="00F11BAF">
      <w:pPr>
        <w:widowControl w:val="0"/>
        <w:spacing w:before="107"/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</w:pPr>
    </w:p>
    <w:p w14:paraId="51749C7D" w14:textId="77777777" w:rsidR="00F11BAF" w:rsidRDefault="00F11BAF" w:rsidP="00F11BAF">
      <w:pPr>
        <w:widowControl w:val="0"/>
        <w:spacing w:before="107"/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</w:pPr>
    </w:p>
    <w:p w14:paraId="01A45735" w14:textId="77777777" w:rsidR="00F11BAF" w:rsidRPr="001B0F30" w:rsidRDefault="00F11BAF" w:rsidP="00F11BAF">
      <w:pPr>
        <w:pStyle w:val="ListParagraph"/>
        <w:widowControl w:val="0"/>
        <w:numPr>
          <w:ilvl w:val="0"/>
          <w:numId w:val="3"/>
        </w:numPr>
        <w:spacing w:before="107" w:after="0"/>
        <w:ind w:right="0"/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</w:pPr>
      <w:r w:rsidRPr="001B0F30"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  <w:t>Available Hospital(hospital.php):</w:t>
      </w:r>
    </w:p>
    <w:p w14:paraId="18B24008" w14:textId="77777777" w:rsidR="00F11BAF" w:rsidRDefault="00F11BAF" w:rsidP="00F11BAF">
      <w:pPr>
        <w:widowControl w:val="0"/>
        <w:spacing w:before="107"/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</w:pPr>
    </w:p>
    <w:p w14:paraId="094F3A18" w14:textId="1E882E7C" w:rsidR="00F11BAF" w:rsidRDefault="00F11BAF" w:rsidP="00F11BAF">
      <w:pPr>
        <w:widowControl w:val="0"/>
        <w:spacing w:before="107"/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17414567" wp14:editId="3E104B0C">
            <wp:extent cx="5943600" cy="1440815"/>
            <wp:effectExtent l="0" t="0" r="0" b="698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C14A0" w14:textId="43057674" w:rsidR="00F11BAF" w:rsidRDefault="00F11BAF" w:rsidP="00F11BAF">
      <w:pPr>
        <w:widowControl w:val="0"/>
        <w:spacing w:before="107"/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439E1E2D" wp14:editId="23F87C9D">
            <wp:extent cx="4524375" cy="6010275"/>
            <wp:effectExtent l="0" t="0" r="9525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524375" cy="601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458C3" w14:textId="77777777" w:rsidR="00F11BAF" w:rsidRDefault="00F11BAF" w:rsidP="00F11BAF">
      <w:pPr>
        <w:widowControl w:val="0"/>
        <w:spacing w:before="107"/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</w:pPr>
    </w:p>
    <w:p w14:paraId="6D7E0F36" w14:textId="77777777" w:rsidR="00F11BAF" w:rsidRDefault="00F11BAF" w:rsidP="00F11BAF">
      <w:pPr>
        <w:widowControl w:val="0"/>
        <w:spacing w:before="107"/>
        <w:ind w:left="1440" w:firstLine="720"/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</w:pPr>
      <w:r w:rsidRPr="0080132B">
        <w:rPr>
          <w:rFonts w:ascii="Times" w:eastAsia="Times" w:hAnsi="Times" w:cs="Times"/>
          <w:bCs/>
          <w:i/>
          <w:color w:val="000000"/>
          <w:sz w:val="36"/>
          <w:szCs w:val="36"/>
          <w:u w:val="single"/>
        </w:rPr>
        <w:t>Figure 1</w:t>
      </w:r>
      <w:r>
        <w:rPr>
          <w:rFonts w:ascii="Times" w:eastAsia="Times" w:hAnsi="Times" w:cs="Times"/>
          <w:bCs/>
          <w:i/>
          <w:color w:val="000000"/>
          <w:sz w:val="36"/>
          <w:szCs w:val="36"/>
          <w:u w:val="single"/>
        </w:rPr>
        <w:t>0</w:t>
      </w:r>
      <w:r w:rsidRPr="0080132B">
        <w:rPr>
          <w:rFonts w:ascii="Times" w:eastAsia="Times" w:hAnsi="Times" w:cs="Times"/>
          <w:bCs/>
          <w:i/>
          <w:color w:val="000000"/>
          <w:sz w:val="36"/>
          <w:szCs w:val="36"/>
          <w:u w:val="single"/>
        </w:rPr>
        <w:t xml:space="preserve">: </w:t>
      </w:r>
      <w:r>
        <w:rPr>
          <w:rFonts w:ascii="Times" w:eastAsia="Times" w:hAnsi="Times" w:cs="Times"/>
          <w:bCs/>
          <w:i/>
          <w:color w:val="000000"/>
          <w:sz w:val="36"/>
          <w:szCs w:val="36"/>
          <w:u w:val="single"/>
        </w:rPr>
        <w:t>Available Hospital:</w:t>
      </w:r>
    </w:p>
    <w:p w14:paraId="181A6F06" w14:textId="77777777" w:rsidR="00F11BAF" w:rsidRDefault="00F11BAF" w:rsidP="00F11BAF">
      <w:pPr>
        <w:widowControl w:val="0"/>
        <w:spacing w:before="107"/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</w:pPr>
    </w:p>
    <w:p w14:paraId="4921FBF1" w14:textId="77777777" w:rsidR="00F11BAF" w:rsidRPr="001B0F30" w:rsidRDefault="00F11BAF" w:rsidP="00F11BAF">
      <w:pPr>
        <w:pStyle w:val="ListParagraph"/>
        <w:widowControl w:val="0"/>
        <w:numPr>
          <w:ilvl w:val="0"/>
          <w:numId w:val="3"/>
        </w:numPr>
        <w:spacing w:before="107" w:after="0"/>
        <w:ind w:right="0"/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</w:pPr>
      <w:r w:rsidRPr="001B0F30"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  <w:t>Book Vaccination Appointment(vaccination.php):</w:t>
      </w:r>
    </w:p>
    <w:p w14:paraId="37CB2052" w14:textId="77777777" w:rsidR="00F11BAF" w:rsidRDefault="00F11BAF" w:rsidP="00F11BAF">
      <w:pPr>
        <w:widowControl w:val="0"/>
        <w:spacing w:before="107"/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</w:pPr>
    </w:p>
    <w:p w14:paraId="06A3C67B" w14:textId="77777777" w:rsidR="00F11BAF" w:rsidRDefault="00F11BAF" w:rsidP="00F11BAF">
      <w:pPr>
        <w:widowControl w:val="0"/>
        <w:spacing w:before="107"/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121BE1E8" wp14:editId="52B62CE4">
            <wp:extent cx="5943600" cy="265049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2043F" w14:textId="02A04F66" w:rsidR="00F11BAF" w:rsidRDefault="00F11BAF" w:rsidP="00F11BAF">
      <w:pPr>
        <w:widowControl w:val="0"/>
        <w:spacing w:before="107"/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5B12B4A0" wp14:editId="7551FD62">
            <wp:extent cx="5943600" cy="151384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1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9BB20" w14:textId="77777777" w:rsidR="00F11BAF" w:rsidRDefault="00F11BAF" w:rsidP="00F11BAF">
      <w:pPr>
        <w:widowControl w:val="0"/>
        <w:spacing w:before="107"/>
        <w:ind w:left="2160"/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</w:pPr>
      <w:r w:rsidRPr="0080132B">
        <w:rPr>
          <w:rFonts w:ascii="Times" w:eastAsia="Times" w:hAnsi="Times" w:cs="Times"/>
          <w:bCs/>
          <w:i/>
          <w:color w:val="000000"/>
          <w:sz w:val="36"/>
          <w:szCs w:val="36"/>
          <w:u w:val="single"/>
        </w:rPr>
        <w:t>Figure 1</w:t>
      </w:r>
      <w:r>
        <w:rPr>
          <w:rFonts w:ascii="Times" w:eastAsia="Times" w:hAnsi="Times" w:cs="Times"/>
          <w:bCs/>
          <w:i/>
          <w:color w:val="000000"/>
          <w:sz w:val="36"/>
          <w:szCs w:val="36"/>
          <w:u w:val="single"/>
        </w:rPr>
        <w:t>1</w:t>
      </w:r>
      <w:r w:rsidRPr="0080132B">
        <w:rPr>
          <w:rFonts w:ascii="Times" w:eastAsia="Times" w:hAnsi="Times" w:cs="Times"/>
          <w:bCs/>
          <w:i/>
          <w:color w:val="000000"/>
          <w:sz w:val="36"/>
          <w:szCs w:val="36"/>
          <w:u w:val="single"/>
        </w:rPr>
        <w:t>:</w:t>
      </w:r>
      <w:r>
        <w:rPr>
          <w:rFonts w:ascii="Times" w:eastAsia="Times" w:hAnsi="Times" w:cs="Times"/>
          <w:bCs/>
          <w:i/>
          <w:color w:val="000000"/>
          <w:sz w:val="36"/>
          <w:szCs w:val="36"/>
          <w:u w:val="single"/>
        </w:rPr>
        <w:t xml:space="preserve"> Book Vaccine Appointment</w:t>
      </w:r>
      <w:r w:rsidRPr="0080132B">
        <w:rPr>
          <w:rFonts w:ascii="Times" w:eastAsia="Times" w:hAnsi="Times" w:cs="Times"/>
          <w:bCs/>
          <w:i/>
          <w:color w:val="000000"/>
          <w:sz w:val="36"/>
          <w:szCs w:val="36"/>
          <w:u w:val="single"/>
        </w:rPr>
        <w:t xml:space="preserve"> </w:t>
      </w:r>
    </w:p>
    <w:p w14:paraId="2F3CBD73" w14:textId="77777777" w:rsidR="00F11BAF" w:rsidRDefault="00F11BAF" w:rsidP="00F11BAF">
      <w:pPr>
        <w:widowControl w:val="0"/>
        <w:spacing w:before="107"/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</w:pPr>
    </w:p>
    <w:p w14:paraId="483CC450" w14:textId="77777777" w:rsidR="00F11BAF" w:rsidRDefault="00F11BAF" w:rsidP="00F11BAF">
      <w:pPr>
        <w:pStyle w:val="ListParagraph"/>
        <w:widowControl w:val="0"/>
        <w:numPr>
          <w:ilvl w:val="0"/>
          <w:numId w:val="3"/>
        </w:numPr>
        <w:spacing w:before="107" w:after="0"/>
        <w:ind w:right="0"/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</w:pPr>
      <w:r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  <w:t>Footer(footer.php):</w:t>
      </w:r>
    </w:p>
    <w:p w14:paraId="5E43FB3D" w14:textId="77777777" w:rsidR="00F11BAF" w:rsidRDefault="00F11BAF" w:rsidP="00F11BAF">
      <w:pPr>
        <w:pStyle w:val="ListParagraph"/>
        <w:widowControl w:val="0"/>
        <w:spacing w:before="107"/>
        <w:ind w:left="465"/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</w:pPr>
    </w:p>
    <w:p w14:paraId="710A4C9E" w14:textId="6572968E" w:rsidR="00F11BAF" w:rsidRDefault="00F11BAF" w:rsidP="00F11BAF">
      <w:pPr>
        <w:pStyle w:val="ListParagraph"/>
        <w:widowControl w:val="0"/>
        <w:spacing w:before="107"/>
        <w:ind w:left="465"/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</w:pPr>
      <w:r>
        <w:rPr>
          <w:noProof/>
        </w:rPr>
        <w:lastRenderedPageBreak/>
        <w:drawing>
          <wp:inline distT="0" distB="0" distL="0" distR="0" wp14:anchorId="31E4F5BB" wp14:editId="37B3C4AD">
            <wp:extent cx="5943600" cy="221742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6AC76" w14:textId="5716AE0C" w:rsidR="00F11BAF" w:rsidRDefault="00F11BAF" w:rsidP="00F11BAF">
      <w:pPr>
        <w:pStyle w:val="ListParagraph"/>
        <w:widowControl w:val="0"/>
        <w:spacing w:before="107"/>
        <w:ind w:left="465"/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1C1FD515" wp14:editId="2BA4AA8E">
            <wp:extent cx="5943600" cy="351155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A3419" w14:textId="77777777" w:rsidR="00F11BAF" w:rsidRDefault="00F11BAF" w:rsidP="00F11BAF">
      <w:pPr>
        <w:pStyle w:val="ListParagraph"/>
        <w:widowControl w:val="0"/>
        <w:spacing w:before="107"/>
        <w:ind w:left="465"/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</w:pPr>
    </w:p>
    <w:p w14:paraId="751D6FBB" w14:textId="77777777" w:rsidR="00F11BAF" w:rsidRDefault="00F11BAF" w:rsidP="00F11BAF">
      <w:pPr>
        <w:pStyle w:val="ListParagraph"/>
        <w:widowControl w:val="0"/>
        <w:spacing w:before="107"/>
        <w:ind w:left="465"/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</w:pPr>
      <w:r w:rsidRPr="0080132B">
        <w:rPr>
          <w:rFonts w:ascii="Times" w:eastAsia="Times" w:hAnsi="Times" w:cs="Times"/>
          <w:bCs/>
          <w:i/>
          <w:color w:val="000000"/>
          <w:sz w:val="36"/>
          <w:szCs w:val="36"/>
          <w:u w:val="single"/>
        </w:rPr>
        <w:t>Figure 1</w:t>
      </w:r>
      <w:r>
        <w:rPr>
          <w:rFonts w:ascii="Times" w:eastAsia="Times" w:hAnsi="Times" w:cs="Times"/>
          <w:bCs/>
          <w:i/>
          <w:color w:val="000000"/>
          <w:sz w:val="36"/>
          <w:szCs w:val="36"/>
          <w:u w:val="single"/>
        </w:rPr>
        <w:t>2</w:t>
      </w:r>
      <w:r w:rsidRPr="0080132B">
        <w:rPr>
          <w:rFonts w:ascii="Times" w:eastAsia="Times" w:hAnsi="Times" w:cs="Times"/>
          <w:bCs/>
          <w:i/>
          <w:color w:val="000000"/>
          <w:sz w:val="36"/>
          <w:szCs w:val="36"/>
          <w:u w:val="single"/>
        </w:rPr>
        <w:t xml:space="preserve">: </w:t>
      </w:r>
      <w:r>
        <w:rPr>
          <w:rFonts w:ascii="Times" w:eastAsia="Times" w:hAnsi="Times" w:cs="Times"/>
          <w:bCs/>
          <w:i/>
          <w:color w:val="000000"/>
          <w:sz w:val="36"/>
          <w:szCs w:val="36"/>
          <w:u w:val="single"/>
        </w:rPr>
        <w:t>Footer</w:t>
      </w:r>
    </w:p>
    <w:p w14:paraId="0554522C" w14:textId="77777777" w:rsidR="00F11BAF" w:rsidRDefault="00F11BAF" w:rsidP="00F11BAF">
      <w:pPr>
        <w:widowControl w:val="0"/>
        <w:spacing w:before="107"/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</w:pPr>
    </w:p>
    <w:p w14:paraId="0EE11191" w14:textId="77777777" w:rsidR="00F11BAF" w:rsidRPr="00257F3D" w:rsidRDefault="00F11BAF" w:rsidP="00F11BAF">
      <w:pPr>
        <w:pStyle w:val="ListParagraph"/>
        <w:widowControl w:val="0"/>
        <w:numPr>
          <w:ilvl w:val="0"/>
          <w:numId w:val="3"/>
        </w:numPr>
        <w:spacing w:before="107" w:after="0"/>
        <w:ind w:right="0"/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</w:pPr>
      <w:r w:rsidRPr="00257F3D"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  <w:t>Menu bar:</w:t>
      </w:r>
    </w:p>
    <w:p w14:paraId="6B6BA843" w14:textId="77777777" w:rsidR="00F11BAF" w:rsidRDefault="00F11BAF" w:rsidP="00F11BAF">
      <w:pPr>
        <w:widowControl w:val="0"/>
        <w:spacing w:before="107"/>
        <w:rPr>
          <w:rFonts w:ascii="Times" w:eastAsia="Times" w:hAnsi="Times" w:cs="Times"/>
          <w:color w:val="808080"/>
        </w:rPr>
      </w:pPr>
      <w:bookmarkStart w:id="1" w:name="_heading=h.30j0zll" w:colFirst="0" w:colLast="0"/>
      <w:bookmarkEnd w:id="1"/>
      <w:r>
        <w:rPr>
          <w:rFonts w:ascii="Times" w:eastAsia="Times" w:hAnsi="Times" w:cs="Times"/>
          <w:color w:val="808080"/>
        </w:rPr>
        <w:t xml:space="preserve">  </w:t>
      </w:r>
    </w:p>
    <w:p w14:paraId="1C230236" w14:textId="77777777" w:rsidR="00F11BAF" w:rsidRDefault="00F11BAF" w:rsidP="00F11BAF">
      <w:pPr>
        <w:widowControl w:val="0"/>
        <w:spacing w:before="107"/>
        <w:rPr>
          <w:rFonts w:ascii="Times" w:eastAsia="Times" w:hAnsi="Times" w:cs="Times"/>
          <w:color w:val="808080"/>
        </w:rPr>
      </w:pPr>
    </w:p>
    <w:p w14:paraId="06188C71" w14:textId="77777777" w:rsidR="00F11BAF" w:rsidRDefault="00F11BAF" w:rsidP="00F11BAF">
      <w:pPr>
        <w:widowControl w:val="0"/>
        <w:spacing w:before="107"/>
        <w:ind w:left="913"/>
        <w:rPr>
          <w:rFonts w:ascii="Times" w:eastAsia="Times" w:hAnsi="Times" w:cs="Times"/>
          <w:b/>
          <w:i/>
          <w:color w:val="000000"/>
          <w:sz w:val="28"/>
          <w:szCs w:val="28"/>
        </w:rPr>
      </w:pPr>
      <w:r>
        <w:rPr>
          <w:rFonts w:ascii="Times" w:eastAsia="Times" w:hAnsi="Times" w:cs="Times"/>
          <w:b/>
          <w:i/>
          <w:color w:val="000000"/>
          <w:sz w:val="28"/>
          <w:szCs w:val="28"/>
        </w:rPr>
        <w:t>Use to load the remaining sections. The following is a list of those sections:</w:t>
      </w:r>
    </w:p>
    <w:p w14:paraId="76D06EB7" w14:textId="77777777" w:rsidR="00F11BAF" w:rsidRDefault="00F11BAF" w:rsidP="00F11BAF">
      <w:pPr>
        <w:widowControl w:val="0"/>
        <w:spacing w:before="107"/>
        <w:ind w:left="913"/>
        <w:rPr>
          <w:rFonts w:ascii="Times" w:eastAsia="Times" w:hAnsi="Times" w:cs="Times"/>
          <w:i/>
          <w:color w:val="000000"/>
          <w:sz w:val="28"/>
          <w:szCs w:val="28"/>
        </w:rPr>
      </w:pPr>
      <w:r>
        <w:rPr>
          <w:rFonts w:ascii="Times" w:eastAsia="Times" w:hAnsi="Times" w:cs="Times"/>
          <w:i/>
          <w:color w:val="000000"/>
          <w:sz w:val="28"/>
          <w:szCs w:val="28"/>
        </w:rPr>
        <w:t xml:space="preserve"> As we have work on only single page and re-directing on other sections. So, we are made our web directed pages.</w:t>
      </w:r>
    </w:p>
    <w:p w14:paraId="35344E01" w14:textId="77777777" w:rsidR="00F11BAF" w:rsidRDefault="00F11BAF" w:rsidP="00F11BAF">
      <w:pPr>
        <w:widowControl w:val="0"/>
        <w:spacing w:before="107"/>
        <w:ind w:left="913"/>
        <w:rPr>
          <w:rFonts w:ascii="Times" w:eastAsia="Times" w:hAnsi="Times" w:cs="Times"/>
          <w:i/>
          <w:color w:val="000000"/>
          <w:sz w:val="28"/>
          <w:szCs w:val="28"/>
        </w:rPr>
      </w:pPr>
      <w:r>
        <w:rPr>
          <w:rFonts w:ascii="Times" w:eastAsia="Times" w:hAnsi="Times" w:cs="Times"/>
          <w:i/>
          <w:color w:val="000000"/>
          <w:sz w:val="28"/>
          <w:szCs w:val="28"/>
        </w:rPr>
        <w:lastRenderedPageBreak/>
        <w:t xml:space="preserve"> </w:t>
      </w:r>
    </w:p>
    <w:p w14:paraId="32A14904" w14:textId="77777777" w:rsidR="00F11BAF" w:rsidRPr="006375F1" w:rsidRDefault="00F11BAF" w:rsidP="00F11BAF">
      <w:pPr>
        <w:pStyle w:val="ListParagraph"/>
        <w:widowControl w:val="0"/>
        <w:numPr>
          <w:ilvl w:val="0"/>
          <w:numId w:val="4"/>
        </w:numPr>
        <w:spacing w:before="0" w:after="0"/>
        <w:ind w:right="0"/>
        <w:rPr>
          <w:rFonts w:ascii="Times" w:eastAsia="Times" w:hAnsi="Times" w:cs="Times"/>
          <w:color w:val="000000"/>
          <w:sz w:val="28"/>
          <w:szCs w:val="28"/>
        </w:rPr>
      </w:pPr>
      <w:r>
        <w:rPr>
          <w:rFonts w:ascii="Times" w:eastAsia="Times" w:hAnsi="Times" w:cs="Times"/>
          <w:b/>
          <w:color w:val="000000"/>
          <w:sz w:val="28"/>
          <w:szCs w:val="28"/>
          <w:u w:val="single"/>
        </w:rPr>
        <w:t>Patient Login (</w:t>
      </w:r>
      <w:r w:rsidRPr="006375F1">
        <w:rPr>
          <w:rFonts w:ascii="Times" w:eastAsia="Times" w:hAnsi="Times" w:cs="Times"/>
          <w:b/>
          <w:color w:val="17406D" w:themeColor="accent1"/>
          <w:sz w:val="28"/>
          <w:szCs w:val="28"/>
          <w:u w:val="single"/>
        </w:rPr>
        <w:t>login.php</w:t>
      </w:r>
      <w:r>
        <w:rPr>
          <w:rFonts w:ascii="Times" w:eastAsia="Times" w:hAnsi="Times" w:cs="Times"/>
          <w:b/>
          <w:color w:val="000000"/>
          <w:sz w:val="28"/>
          <w:szCs w:val="28"/>
          <w:u w:val="single"/>
        </w:rPr>
        <w:t>):</w:t>
      </w:r>
    </w:p>
    <w:p w14:paraId="707AF152" w14:textId="77777777" w:rsidR="00F11BAF" w:rsidRPr="006375F1" w:rsidRDefault="00F11BAF" w:rsidP="00F11BAF">
      <w:pPr>
        <w:pStyle w:val="ListParagraph"/>
        <w:widowControl w:val="0"/>
        <w:numPr>
          <w:ilvl w:val="0"/>
          <w:numId w:val="4"/>
        </w:numPr>
        <w:spacing w:before="0" w:after="0"/>
        <w:ind w:right="0"/>
        <w:rPr>
          <w:rFonts w:ascii="Times" w:eastAsia="Times" w:hAnsi="Times" w:cs="Times"/>
          <w:color w:val="000000"/>
          <w:sz w:val="28"/>
          <w:szCs w:val="28"/>
        </w:rPr>
      </w:pPr>
      <w:r>
        <w:rPr>
          <w:rFonts w:ascii="Times" w:eastAsia="Times" w:hAnsi="Times" w:cs="Times"/>
          <w:b/>
          <w:color w:val="000000"/>
          <w:sz w:val="28"/>
          <w:szCs w:val="28"/>
          <w:u w:val="single"/>
        </w:rPr>
        <w:t>Patient Signup (</w:t>
      </w:r>
      <w:r w:rsidRPr="006375F1">
        <w:rPr>
          <w:rFonts w:ascii="Times" w:eastAsia="Times" w:hAnsi="Times" w:cs="Times"/>
          <w:b/>
          <w:color w:val="17406D" w:themeColor="accent1"/>
          <w:sz w:val="28"/>
          <w:szCs w:val="28"/>
          <w:u w:val="single"/>
        </w:rPr>
        <w:t>signup.php</w:t>
      </w:r>
      <w:r>
        <w:rPr>
          <w:rFonts w:ascii="Times" w:eastAsia="Times" w:hAnsi="Times" w:cs="Times"/>
          <w:b/>
          <w:color w:val="000000"/>
          <w:sz w:val="28"/>
          <w:szCs w:val="28"/>
          <w:u w:val="single"/>
        </w:rPr>
        <w:t>):</w:t>
      </w:r>
    </w:p>
    <w:p w14:paraId="3788D2F2" w14:textId="77777777" w:rsidR="00F11BAF" w:rsidRDefault="00F11BAF" w:rsidP="00F11BAF">
      <w:pPr>
        <w:pStyle w:val="ListParagraph"/>
        <w:widowControl w:val="0"/>
        <w:numPr>
          <w:ilvl w:val="0"/>
          <w:numId w:val="4"/>
        </w:numPr>
        <w:spacing w:before="0" w:after="0"/>
        <w:ind w:right="0"/>
        <w:rPr>
          <w:rFonts w:ascii="Times" w:eastAsia="Times" w:hAnsi="Times" w:cs="Times"/>
          <w:color w:val="000000"/>
          <w:sz w:val="28"/>
          <w:szCs w:val="28"/>
        </w:rPr>
      </w:pPr>
      <w:r>
        <w:rPr>
          <w:rFonts w:ascii="Times" w:eastAsia="Times" w:hAnsi="Times" w:cs="Times"/>
          <w:b/>
          <w:color w:val="000000"/>
          <w:sz w:val="28"/>
          <w:szCs w:val="28"/>
          <w:u w:val="single"/>
        </w:rPr>
        <w:t>Home (</w:t>
      </w:r>
      <w:r w:rsidRPr="006375F1">
        <w:rPr>
          <w:rFonts w:ascii="Times" w:eastAsia="Times" w:hAnsi="Times" w:cs="Times"/>
          <w:b/>
          <w:color w:val="17406D" w:themeColor="accent1"/>
          <w:sz w:val="28"/>
          <w:szCs w:val="28"/>
          <w:u w:val="single"/>
        </w:rPr>
        <w:t>index.php</w:t>
      </w:r>
      <w:r>
        <w:rPr>
          <w:rFonts w:ascii="Times" w:eastAsia="Times" w:hAnsi="Times" w:cs="Times"/>
          <w:b/>
          <w:color w:val="000000"/>
          <w:sz w:val="28"/>
          <w:szCs w:val="28"/>
          <w:u w:val="single"/>
        </w:rPr>
        <w:t>)</w:t>
      </w:r>
    </w:p>
    <w:p w14:paraId="17116702" w14:textId="77777777" w:rsidR="00F11BAF" w:rsidRDefault="00F11BAF" w:rsidP="00F11BAF">
      <w:pPr>
        <w:pStyle w:val="ListParagraph"/>
        <w:widowControl w:val="0"/>
        <w:numPr>
          <w:ilvl w:val="0"/>
          <w:numId w:val="4"/>
        </w:numPr>
        <w:spacing w:before="0" w:after="0"/>
        <w:ind w:right="0"/>
        <w:rPr>
          <w:rFonts w:ascii="Times" w:eastAsia="Times" w:hAnsi="Times" w:cs="Times"/>
          <w:bCs/>
          <w:color w:val="000000"/>
          <w:sz w:val="28"/>
          <w:szCs w:val="28"/>
        </w:rPr>
      </w:pPr>
      <w:r>
        <w:rPr>
          <w:rFonts w:ascii="Times" w:eastAsia="Times" w:hAnsi="Times" w:cs="Times"/>
          <w:b/>
          <w:color w:val="000000"/>
          <w:sz w:val="28"/>
          <w:szCs w:val="28"/>
          <w:u w:val="single"/>
        </w:rPr>
        <w:t>Navbar (</w:t>
      </w:r>
      <w:r>
        <w:rPr>
          <w:rFonts w:ascii="Times" w:eastAsia="Times" w:hAnsi="Times" w:cs="Times"/>
          <w:b/>
          <w:color w:val="548DD4"/>
          <w:sz w:val="28"/>
          <w:szCs w:val="28"/>
          <w:u w:val="single"/>
        </w:rPr>
        <w:t>header.php</w:t>
      </w:r>
      <w:r>
        <w:rPr>
          <w:rFonts w:ascii="Times" w:eastAsia="Times" w:hAnsi="Times" w:cs="Times"/>
          <w:b/>
          <w:color w:val="000000"/>
          <w:sz w:val="28"/>
          <w:szCs w:val="28"/>
          <w:u w:val="single"/>
        </w:rPr>
        <w:t>):</w:t>
      </w:r>
    </w:p>
    <w:p w14:paraId="11A96A15" w14:textId="77777777" w:rsidR="00F11BAF" w:rsidRDefault="00F11BAF" w:rsidP="00F11BAF">
      <w:pPr>
        <w:widowControl w:val="0"/>
        <w:numPr>
          <w:ilvl w:val="0"/>
          <w:numId w:val="4"/>
        </w:numPr>
        <w:spacing w:before="75" w:after="0" w:line="242" w:lineRule="auto"/>
        <w:ind w:right="1276"/>
        <w:rPr>
          <w:rFonts w:ascii="Times" w:eastAsia="Times" w:hAnsi="Times" w:cs="Times"/>
          <w:b/>
          <w:color w:val="000000"/>
          <w:sz w:val="28"/>
          <w:szCs w:val="28"/>
          <w:u w:val="single"/>
        </w:rPr>
      </w:pPr>
      <w:r>
        <w:rPr>
          <w:rFonts w:ascii="Times" w:eastAsia="Times" w:hAnsi="Times" w:cs="Times"/>
          <w:b/>
          <w:color w:val="000000"/>
          <w:sz w:val="28"/>
          <w:szCs w:val="28"/>
          <w:u w:val="single"/>
        </w:rPr>
        <w:t>About us (</w:t>
      </w:r>
      <w:r w:rsidRPr="006375F1">
        <w:rPr>
          <w:rFonts w:ascii="Times" w:eastAsia="Times" w:hAnsi="Times" w:cs="Times"/>
          <w:b/>
          <w:color w:val="17406D" w:themeColor="accent1"/>
          <w:sz w:val="28"/>
          <w:szCs w:val="28"/>
          <w:u w:val="single"/>
        </w:rPr>
        <w:t>about</w:t>
      </w:r>
      <w:r>
        <w:rPr>
          <w:rFonts w:ascii="Times" w:eastAsia="Times" w:hAnsi="Times" w:cs="Times"/>
          <w:b/>
          <w:color w:val="548DD4"/>
          <w:sz w:val="28"/>
          <w:szCs w:val="28"/>
          <w:u w:val="single"/>
        </w:rPr>
        <w:t>.php</w:t>
      </w:r>
      <w:r>
        <w:rPr>
          <w:rFonts w:ascii="Times" w:eastAsia="Times" w:hAnsi="Times" w:cs="Times"/>
          <w:b/>
          <w:color w:val="000000"/>
          <w:sz w:val="28"/>
          <w:szCs w:val="28"/>
          <w:u w:val="single"/>
        </w:rPr>
        <w:t>)</w:t>
      </w:r>
    </w:p>
    <w:p w14:paraId="2B575D81" w14:textId="77777777" w:rsidR="00F11BAF" w:rsidRDefault="00F11BAF" w:rsidP="00F11BAF">
      <w:pPr>
        <w:pStyle w:val="ListParagraph"/>
        <w:numPr>
          <w:ilvl w:val="0"/>
          <w:numId w:val="4"/>
        </w:numPr>
        <w:spacing w:before="0" w:after="0" w:line="276" w:lineRule="auto"/>
        <w:ind w:right="0"/>
        <w:rPr>
          <w:b/>
          <w:sz w:val="28"/>
          <w:szCs w:val="28"/>
          <w:u w:val="single"/>
        </w:rPr>
      </w:pPr>
      <w:r>
        <w:rPr>
          <w:b/>
          <w:sz w:val="28"/>
          <w:szCs w:val="28"/>
          <w:u w:val="single"/>
        </w:rPr>
        <w:t>Covid Appointment (</w:t>
      </w:r>
      <w:r w:rsidRPr="006375F1">
        <w:rPr>
          <w:b/>
          <w:color w:val="17406D" w:themeColor="accent1"/>
          <w:sz w:val="28"/>
          <w:szCs w:val="28"/>
          <w:u w:val="single"/>
        </w:rPr>
        <w:t>covidtest.</w:t>
      </w:r>
      <w:r>
        <w:rPr>
          <w:b/>
          <w:color w:val="548DD4"/>
          <w:sz w:val="28"/>
          <w:szCs w:val="28"/>
          <w:u w:val="single"/>
        </w:rPr>
        <w:t>php</w:t>
      </w:r>
      <w:r>
        <w:rPr>
          <w:b/>
          <w:sz w:val="28"/>
          <w:szCs w:val="28"/>
          <w:u w:val="single"/>
        </w:rPr>
        <w:t>)</w:t>
      </w:r>
    </w:p>
    <w:p w14:paraId="51AAE857" w14:textId="77777777" w:rsidR="00F11BAF" w:rsidRDefault="00F11BAF" w:rsidP="00F11BAF">
      <w:pPr>
        <w:pStyle w:val="ListParagraph"/>
        <w:widowControl w:val="0"/>
        <w:numPr>
          <w:ilvl w:val="0"/>
          <w:numId w:val="4"/>
        </w:numPr>
        <w:spacing w:before="107" w:after="0"/>
        <w:ind w:right="0"/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</w:pPr>
      <w:r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  <w:t>Search Reports(</w:t>
      </w:r>
      <w:r w:rsidRPr="006375F1">
        <w:rPr>
          <w:rFonts w:ascii="Times" w:eastAsia="Times" w:hAnsi="Times" w:cs="Times"/>
          <w:b/>
          <w:i/>
          <w:color w:val="17406D" w:themeColor="accent1"/>
          <w:sz w:val="28"/>
          <w:szCs w:val="28"/>
          <w:u w:val="single"/>
        </w:rPr>
        <w:t>covidresult.php</w:t>
      </w:r>
      <w:r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  <w:t>)</w:t>
      </w:r>
    </w:p>
    <w:p w14:paraId="24A04094" w14:textId="77777777" w:rsidR="00F11BAF" w:rsidRDefault="00F11BAF" w:rsidP="00F11BAF">
      <w:pPr>
        <w:pStyle w:val="ListParagraph"/>
        <w:widowControl w:val="0"/>
        <w:numPr>
          <w:ilvl w:val="0"/>
          <w:numId w:val="4"/>
        </w:numPr>
        <w:spacing w:before="107" w:after="0"/>
        <w:ind w:right="0"/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</w:pPr>
      <w:r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  <w:t>Contact Us(</w:t>
      </w:r>
      <w:r w:rsidRPr="006375F1">
        <w:rPr>
          <w:rFonts w:ascii="Times" w:eastAsia="Times" w:hAnsi="Times" w:cs="Times"/>
          <w:b/>
          <w:i/>
          <w:color w:val="17406D" w:themeColor="accent1"/>
          <w:sz w:val="28"/>
          <w:szCs w:val="28"/>
          <w:u w:val="single"/>
        </w:rPr>
        <w:t>contact.php</w:t>
      </w:r>
      <w:r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  <w:t>)</w:t>
      </w:r>
    </w:p>
    <w:p w14:paraId="32DA219E" w14:textId="77777777" w:rsidR="00F11BAF" w:rsidRPr="006375F1" w:rsidRDefault="00F11BAF" w:rsidP="00F11BAF">
      <w:pPr>
        <w:pStyle w:val="ListParagraph"/>
        <w:widowControl w:val="0"/>
        <w:numPr>
          <w:ilvl w:val="0"/>
          <w:numId w:val="4"/>
        </w:numPr>
        <w:spacing w:before="107" w:after="0"/>
        <w:ind w:right="0"/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</w:pPr>
      <w:r w:rsidRPr="006375F1"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  <w:t>Available Vaccine(</w:t>
      </w:r>
      <w:r w:rsidRPr="006375F1">
        <w:rPr>
          <w:rFonts w:ascii="Times" w:eastAsia="Times" w:hAnsi="Times" w:cs="Times"/>
          <w:b/>
          <w:i/>
          <w:color w:val="17406D" w:themeColor="accent1"/>
          <w:sz w:val="28"/>
          <w:szCs w:val="28"/>
          <w:u w:val="single"/>
        </w:rPr>
        <w:t>vaccine.php</w:t>
      </w:r>
      <w:r w:rsidRPr="006375F1"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  <w:t>)</w:t>
      </w:r>
    </w:p>
    <w:p w14:paraId="7548788C" w14:textId="77777777" w:rsidR="00F11BAF" w:rsidRDefault="00F11BAF" w:rsidP="00F11BAF">
      <w:pPr>
        <w:pStyle w:val="ListParagraph"/>
        <w:widowControl w:val="0"/>
        <w:numPr>
          <w:ilvl w:val="0"/>
          <w:numId w:val="4"/>
        </w:numPr>
        <w:spacing w:before="107" w:after="0"/>
        <w:ind w:right="0"/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</w:pPr>
      <w:r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  <w:t>Available Hospital(</w:t>
      </w:r>
      <w:r w:rsidRPr="006375F1">
        <w:rPr>
          <w:rFonts w:ascii="Times" w:eastAsia="Times" w:hAnsi="Times" w:cs="Times"/>
          <w:b/>
          <w:i/>
          <w:color w:val="17406D" w:themeColor="accent1"/>
          <w:sz w:val="28"/>
          <w:szCs w:val="28"/>
          <w:u w:val="single"/>
        </w:rPr>
        <w:t>hospital.php</w:t>
      </w:r>
      <w:r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  <w:t>):</w:t>
      </w:r>
    </w:p>
    <w:p w14:paraId="78457E01" w14:textId="77777777" w:rsidR="00F11BAF" w:rsidRPr="006375F1" w:rsidRDefault="00F11BAF" w:rsidP="00F11BAF">
      <w:pPr>
        <w:pStyle w:val="ListParagraph"/>
        <w:widowControl w:val="0"/>
        <w:numPr>
          <w:ilvl w:val="0"/>
          <w:numId w:val="4"/>
        </w:numPr>
        <w:spacing w:before="0" w:after="0"/>
        <w:ind w:right="0"/>
        <w:rPr>
          <w:rFonts w:ascii="Times" w:eastAsia="Times" w:hAnsi="Times" w:cs="Times"/>
          <w:color w:val="000000"/>
          <w:sz w:val="28"/>
          <w:szCs w:val="28"/>
        </w:rPr>
      </w:pPr>
      <w:r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  <w:t>Book Vaccination Appointment(</w:t>
      </w:r>
      <w:r w:rsidRPr="006375F1">
        <w:rPr>
          <w:rFonts w:ascii="Times" w:eastAsia="Times" w:hAnsi="Times" w:cs="Times"/>
          <w:b/>
          <w:i/>
          <w:color w:val="17406D" w:themeColor="accent1"/>
          <w:sz w:val="28"/>
          <w:szCs w:val="28"/>
          <w:u w:val="single"/>
        </w:rPr>
        <w:t>vaccination.php</w:t>
      </w:r>
      <w:r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  <w:t>):</w:t>
      </w:r>
    </w:p>
    <w:p w14:paraId="1CFFE2FA" w14:textId="77777777" w:rsidR="00F11BAF" w:rsidRDefault="00F11BAF" w:rsidP="00F11BAF">
      <w:pPr>
        <w:pStyle w:val="ListParagraph"/>
        <w:widowControl w:val="0"/>
        <w:numPr>
          <w:ilvl w:val="0"/>
          <w:numId w:val="4"/>
        </w:numPr>
        <w:spacing w:before="107" w:after="0"/>
        <w:ind w:right="0"/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</w:pPr>
      <w:r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  <w:t>Footer(</w:t>
      </w:r>
      <w:r w:rsidRPr="006375F1">
        <w:rPr>
          <w:rFonts w:ascii="Times" w:eastAsia="Times" w:hAnsi="Times" w:cs="Times"/>
          <w:b/>
          <w:i/>
          <w:color w:val="17406D" w:themeColor="accent1"/>
          <w:sz w:val="28"/>
          <w:szCs w:val="28"/>
          <w:u w:val="single"/>
        </w:rPr>
        <w:t>footer.php</w:t>
      </w:r>
      <w:r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  <w:t>):</w:t>
      </w:r>
    </w:p>
    <w:p w14:paraId="6AF3690C" w14:textId="77777777" w:rsidR="00F11BAF" w:rsidRDefault="00F11BAF" w:rsidP="00F11BAF">
      <w:pPr>
        <w:widowControl w:val="0"/>
        <w:ind w:left="0"/>
        <w:rPr>
          <w:rFonts w:ascii="Times" w:eastAsia="Times" w:hAnsi="Times" w:cs="Times"/>
          <w:b/>
          <w:i/>
          <w:color w:val="000000"/>
          <w:sz w:val="28"/>
          <w:szCs w:val="28"/>
        </w:rPr>
      </w:pPr>
    </w:p>
    <w:p w14:paraId="4528991F" w14:textId="672FCEE4" w:rsidR="00F11BAF" w:rsidRPr="00F11BAF" w:rsidRDefault="00F11BAF" w:rsidP="00F11BAF">
      <w:pPr>
        <w:widowControl w:val="0"/>
        <w:spacing w:before="107"/>
        <w:jc w:val="center"/>
        <w:rPr>
          <w:rFonts w:ascii="Algerian" w:eastAsia="Times" w:hAnsi="Algerian" w:cs="Times"/>
          <w:b/>
          <w:i/>
          <w:color w:val="000000"/>
          <w:sz w:val="72"/>
          <w:szCs w:val="72"/>
        </w:rPr>
      </w:pPr>
      <w:r w:rsidRPr="00585656">
        <w:rPr>
          <w:rFonts w:ascii="Algerian" w:eastAsia="Times" w:hAnsi="Algerian" w:cs="Times"/>
          <w:b/>
          <w:i/>
          <w:color w:val="000000"/>
          <w:sz w:val="72"/>
          <w:szCs w:val="72"/>
        </w:rPr>
        <w:t>BACKEND</w:t>
      </w:r>
    </w:p>
    <w:p w14:paraId="4187020B" w14:textId="77777777" w:rsidR="00F11BAF" w:rsidRDefault="00F11BAF" w:rsidP="00F11BAF">
      <w:pPr>
        <w:widowControl w:val="0"/>
        <w:spacing w:before="107"/>
        <w:ind w:left="360"/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</w:pPr>
      <w:r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  <w:t>Backend login page(adminlogin.php)</w:t>
      </w:r>
    </w:p>
    <w:p w14:paraId="73663A48" w14:textId="302101B5" w:rsidR="00F11BAF" w:rsidRDefault="00F11BAF" w:rsidP="00F11BAF">
      <w:pPr>
        <w:widowControl w:val="0"/>
        <w:spacing w:before="107"/>
        <w:ind w:left="360"/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068CEE1A" wp14:editId="67971956">
            <wp:extent cx="5943600" cy="311213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B4069" w14:textId="675FC85D" w:rsidR="00F11BAF" w:rsidRDefault="00F11BAF" w:rsidP="00F11BAF">
      <w:pPr>
        <w:widowControl w:val="0"/>
        <w:spacing w:before="107"/>
        <w:ind w:left="360"/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</w:pPr>
      <w:r>
        <w:rPr>
          <w:noProof/>
        </w:rPr>
        <w:lastRenderedPageBreak/>
        <w:drawing>
          <wp:inline distT="0" distB="0" distL="0" distR="0" wp14:anchorId="346361FE" wp14:editId="63B321A4">
            <wp:extent cx="2619375" cy="1200150"/>
            <wp:effectExtent l="0" t="0" r="9525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67E6F" w14:textId="21AB402E" w:rsidR="00F11BAF" w:rsidRDefault="00F11BAF" w:rsidP="00F11BAF">
      <w:pPr>
        <w:widowControl w:val="0"/>
        <w:spacing w:before="107"/>
        <w:ind w:left="360"/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41C9DDE2" wp14:editId="24DBEAC4">
            <wp:extent cx="5943600" cy="3670300"/>
            <wp:effectExtent l="0" t="0" r="0" b="635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6D7A4" w14:textId="77777777" w:rsidR="00F11BAF" w:rsidRDefault="00F11BAF" w:rsidP="00F11BAF">
      <w:pPr>
        <w:widowControl w:val="0"/>
        <w:spacing w:before="107"/>
        <w:ind w:left="360"/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</w:pPr>
      <w:r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  <w:t>Backend login page(hospitallogin.php)</w:t>
      </w:r>
    </w:p>
    <w:p w14:paraId="541B6F3E" w14:textId="77777777" w:rsidR="00F11BAF" w:rsidRDefault="00F11BAF" w:rsidP="00F11BAF">
      <w:pPr>
        <w:widowControl w:val="0"/>
        <w:spacing w:before="107"/>
        <w:ind w:left="360"/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</w:pPr>
      <w:r>
        <w:rPr>
          <w:noProof/>
        </w:rPr>
        <w:lastRenderedPageBreak/>
        <w:drawing>
          <wp:inline distT="0" distB="0" distL="0" distR="0" wp14:anchorId="2AB3D36E" wp14:editId="4FC2FEF9">
            <wp:extent cx="5943600" cy="3503295"/>
            <wp:effectExtent l="0" t="0" r="0" b="190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76DFF" w14:textId="62A29B21" w:rsidR="00F11BAF" w:rsidRDefault="00F11BAF" w:rsidP="00F11BAF">
      <w:pPr>
        <w:widowControl w:val="0"/>
        <w:spacing w:before="107"/>
        <w:ind w:left="360"/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13263BCC" wp14:editId="6C262AE8">
            <wp:extent cx="5943600" cy="3521075"/>
            <wp:effectExtent l="0" t="0" r="0" b="317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3AC9F" w14:textId="77777777" w:rsidR="00F11BAF" w:rsidRDefault="00F11BAF" w:rsidP="00F11BAF">
      <w:pPr>
        <w:widowControl w:val="0"/>
        <w:spacing w:before="107"/>
        <w:ind w:left="360"/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</w:pPr>
    </w:p>
    <w:p w14:paraId="1D523990" w14:textId="77777777" w:rsidR="00F11BAF" w:rsidRDefault="00F11BAF" w:rsidP="00F11BAF">
      <w:pPr>
        <w:widowControl w:val="0"/>
        <w:ind w:left="360"/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</w:pPr>
    </w:p>
    <w:p w14:paraId="76770F11" w14:textId="77777777" w:rsidR="00F11BAF" w:rsidRPr="00585656" w:rsidRDefault="00F11BAF" w:rsidP="00F11BAF">
      <w:pPr>
        <w:widowControl w:val="0"/>
        <w:ind w:left="360"/>
        <w:rPr>
          <w:rFonts w:ascii="Times" w:eastAsia="Times" w:hAnsi="Times" w:cs="Times"/>
          <w:bCs/>
          <w:i/>
          <w:color w:val="000000"/>
          <w:sz w:val="28"/>
          <w:szCs w:val="28"/>
        </w:rPr>
      </w:pPr>
      <w:r w:rsidRPr="00585656">
        <w:rPr>
          <w:rFonts w:ascii="Times" w:eastAsia="Times" w:hAnsi="Times" w:cs="Times"/>
          <w:bCs/>
          <w:i/>
          <w:color w:val="000000"/>
          <w:sz w:val="28"/>
          <w:szCs w:val="28"/>
        </w:rPr>
        <w:t>Here you can login and login must required for enter the dashboard.</w:t>
      </w:r>
    </w:p>
    <w:p w14:paraId="508A0380" w14:textId="77777777" w:rsidR="00F11BAF" w:rsidRPr="00585656" w:rsidRDefault="00F11BAF" w:rsidP="00F11BAF">
      <w:pPr>
        <w:widowControl w:val="0"/>
        <w:ind w:left="360"/>
        <w:rPr>
          <w:rFonts w:ascii="Times" w:eastAsia="Times" w:hAnsi="Times" w:cs="Times"/>
          <w:b/>
          <w:i/>
          <w:color w:val="000000"/>
          <w:sz w:val="28"/>
          <w:szCs w:val="28"/>
        </w:rPr>
      </w:pPr>
    </w:p>
    <w:p w14:paraId="59B516F2" w14:textId="77777777" w:rsidR="00F11BAF" w:rsidRDefault="00F11BAF" w:rsidP="00F11BAF">
      <w:pPr>
        <w:widowControl w:val="0"/>
        <w:spacing w:before="122" w:line="199" w:lineRule="auto"/>
        <w:rPr>
          <w:rFonts w:ascii="Times" w:eastAsia="Times" w:hAnsi="Times" w:cs="Times"/>
          <w:color w:val="000000"/>
          <w:sz w:val="28"/>
          <w:szCs w:val="28"/>
        </w:rPr>
      </w:pPr>
    </w:p>
    <w:p w14:paraId="133E2CC4" w14:textId="77777777" w:rsidR="00F11BAF" w:rsidRDefault="00F11BAF" w:rsidP="00F11BAF">
      <w:pPr>
        <w:widowControl w:val="0"/>
        <w:spacing w:before="265" w:after="120" w:line="229" w:lineRule="auto"/>
        <w:ind w:right="484"/>
        <w:rPr>
          <w:rFonts w:ascii="Times" w:eastAsia="Times" w:hAnsi="Times" w:cs="Times"/>
          <w:b/>
          <w:i/>
          <w:color w:val="000000"/>
          <w:sz w:val="56"/>
          <w:szCs w:val="56"/>
          <w:u w:val="single"/>
        </w:rPr>
      </w:pPr>
      <w:r>
        <w:rPr>
          <w:rFonts w:ascii="Times" w:eastAsia="Times" w:hAnsi="Times" w:cs="Times"/>
          <w:b/>
          <w:i/>
          <w:color w:val="000000"/>
          <w:sz w:val="56"/>
          <w:szCs w:val="56"/>
          <w:u w:val="single"/>
        </w:rPr>
        <w:t>Dashboard (dashboard.php)</w:t>
      </w:r>
    </w:p>
    <w:p w14:paraId="53480F6D" w14:textId="0F4902F7" w:rsidR="00F11BAF" w:rsidRDefault="00F11BAF" w:rsidP="00F11BAF">
      <w:pPr>
        <w:widowControl w:val="0"/>
        <w:spacing w:before="265" w:after="120" w:line="229" w:lineRule="auto"/>
        <w:ind w:right="484"/>
        <w:rPr>
          <w:rFonts w:ascii="Times" w:eastAsia="Times" w:hAnsi="Times" w:cs="Times"/>
          <w:b/>
          <w:i/>
          <w:color w:val="000000"/>
          <w:sz w:val="56"/>
          <w:szCs w:val="56"/>
          <w:u w:val="single"/>
        </w:rPr>
      </w:pPr>
      <w:r>
        <w:rPr>
          <w:noProof/>
        </w:rPr>
        <w:drawing>
          <wp:inline distT="0" distB="0" distL="0" distR="0" wp14:anchorId="06BC7266" wp14:editId="067D61AA">
            <wp:extent cx="5943600" cy="257365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37ACB" w14:textId="7B2A9523" w:rsidR="00F11BAF" w:rsidRDefault="00041F14" w:rsidP="00F11BAF">
      <w:pPr>
        <w:widowControl w:val="0"/>
        <w:spacing w:before="265" w:after="120" w:line="229" w:lineRule="auto"/>
        <w:ind w:right="484"/>
        <w:rPr>
          <w:rFonts w:ascii="Times" w:eastAsia="Times" w:hAnsi="Times" w:cs="Times"/>
          <w:b/>
          <w:i/>
          <w:color w:val="000000"/>
          <w:sz w:val="56"/>
          <w:szCs w:val="56"/>
          <w:u w:val="single"/>
        </w:rPr>
      </w:pPr>
      <w:r>
        <w:rPr>
          <w:noProof/>
        </w:rPr>
        <w:lastRenderedPageBreak/>
        <w:drawing>
          <wp:inline distT="0" distB="0" distL="0" distR="0" wp14:anchorId="2BA866F6" wp14:editId="5054E770">
            <wp:extent cx="5943600" cy="6187440"/>
            <wp:effectExtent l="0" t="0" r="0" b="381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8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4B998" w14:textId="1CA4B407" w:rsidR="00F11BAF" w:rsidRDefault="00041F14" w:rsidP="00F11BAF">
      <w:pPr>
        <w:widowControl w:val="0"/>
        <w:spacing w:before="265" w:after="120" w:line="229" w:lineRule="auto"/>
        <w:ind w:right="484"/>
        <w:rPr>
          <w:rFonts w:ascii="Times" w:eastAsia="Times" w:hAnsi="Times" w:cs="Times"/>
          <w:b/>
          <w:i/>
          <w:color w:val="000000"/>
          <w:sz w:val="56"/>
          <w:szCs w:val="56"/>
          <w:u w:val="single"/>
        </w:rPr>
      </w:pPr>
      <w:r>
        <w:rPr>
          <w:noProof/>
        </w:rPr>
        <w:lastRenderedPageBreak/>
        <w:drawing>
          <wp:inline distT="0" distB="0" distL="0" distR="0" wp14:anchorId="759B2A76" wp14:editId="40CF2A04">
            <wp:extent cx="5943600" cy="5078730"/>
            <wp:effectExtent l="0" t="0" r="0" b="762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7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0AC67" w14:textId="77777777" w:rsidR="00F11BAF" w:rsidRDefault="00F11BAF" w:rsidP="00F11BAF">
      <w:pPr>
        <w:widowControl w:val="0"/>
        <w:spacing w:before="265" w:after="120" w:line="229" w:lineRule="auto"/>
        <w:ind w:right="484"/>
        <w:rPr>
          <w:rFonts w:ascii="Times" w:eastAsia="Times" w:hAnsi="Times" w:cs="Times"/>
          <w:b/>
          <w:i/>
          <w:color w:val="000000"/>
          <w:sz w:val="56"/>
          <w:szCs w:val="56"/>
          <w:u w:val="single"/>
        </w:rPr>
      </w:pPr>
      <w:r>
        <w:rPr>
          <w:rFonts w:ascii="Times" w:eastAsia="Times" w:hAnsi="Times" w:cs="Times"/>
          <w:b/>
          <w:i/>
          <w:color w:val="000000"/>
          <w:sz w:val="56"/>
          <w:szCs w:val="56"/>
          <w:u w:val="single"/>
        </w:rPr>
        <w:t>Add hospital(addhospital.php)</w:t>
      </w:r>
    </w:p>
    <w:p w14:paraId="24729707" w14:textId="668BC433" w:rsidR="00F11BAF" w:rsidRDefault="00F11BAF" w:rsidP="00F11BAF">
      <w:pPr>
        <w:widowControl w:val="0"/>
        <w:spacing w:before="265" w:after="120" w:line="229" w:lineRule="auto"/>
        <w:ind w:right="484"/>
        <w:rPr>
          <w:rFonts w:ascii="Times" w:eastAsia="Times" w:hAnsi="Times" w:cs="Times"/>
          <w:b/>
          <w:i/>
          <w:color w:val="000000"/>
          <w:sz w:val="56"/>
          <w:szCs w:val="56"/>
          <w:u w:val="single"/>
        </w:rPr>
      </w:pPr>
      <w:r>
        <w:rPr>
          <w:noProof/>
        </w:rPr>
        <w:drawing>
          <wp:inline distT="0" distB="0" distL="0" distR="0" wp14:anchorId="1318697D" wp14:editId="2A9392C3">
            <wp:extent cx="5943600" cy="2718435"/>
            <wp:effectExtent l="0" t="0" r="0" b="571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2D62F" w14:textId="0D8CAB4A" w:rsidR="00041F14" w:rsidRDefault="00041F14" w:rsidP="00F11BAF">
      <w:pPr>
        <w:widowControl w:val="0"/>
        <w:spacing w:before="265" w:after="120" w:line="229" w:lineRule="auto"/>
        <w:ind w:right="484"/>
        <w:rPr>
          <w:rFonts w:ascii="Times" w:eastAsia="Times" w:hAnsi="Times" w:cs="Times"/>
          <w:b/>
          <w:i/>
          <w:color w:val="000000"/>
          <w:sz w:val="56"/>
          <w:szCs w:val="56"/>
          <w:u w:val="single"/>
        </w:rPr>
      </w:pPr>
      <w:r>
        <w:rPr>
          <w:noProof/>
        </w:rPr>
        <w:lastRenderedPageBreak/>
        <w:drawing>
          <wp:inline distT="0" distB="0" distL="0" distR="0" wp14:anchorId="6893FA24" wp14:editId="4ED694B3">
            <wp:extent cx="5943600" cy="4075430"/>
            <wp:effectExtent l="0" t="0" r="0" b="127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7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8B671" w14:textId="77777777" w:rsidR="00F11BAF" w:rsidRDefault="00F11BAF" w:rsidP="00F11BAF">
      <w:pPr>
        <w:widowControl w:val="0"/>
        <w:tabs>
          <w:tab w:val="left" w:pos="1365"/>
        </w:tabs>
        <w:spacing w:before="265" w:after="120" w:line="229" w:lineRule="auto"/>
        <w:ind w:right="484"/>
        <w:rPr>
          <w:rFonts w:ascii="Times" w:eastAsia="Times" w:hAnsi="Times" w:cs="Times"/>
          <w:b/>
          <w:i/>
          <w:color w:val="000000"/>
          <w:sz w:val="56"/>
          <w:szCs w:val="56"/>
        </w:rPr>
      </w:pPr>
      <w:r>
        <w:rPr>
          <w:rFonts w:ascii="Times" w:eastAsia="Times" w:hAnsi="Times" w:cs="Times"/>
          <w:b/>
          <w:i/>
          <w:color w:val="000000"/>
          <w:sz w:val="56"/>
          <w:szCs w:val="56"/>
        </w:rPr>
        <w:t>Addvaccine(addvacine.php)</w:t>
      </w:r>
    </w:p>
    <w:p w14:paraId="5E1BF127" w14:textId="77777777" w:rsidR="00F11BAF" w:rsidRDefault="00F11BAF" w:rsidP="00F11BAF">
      <w:pPr>
        <w:widowControl w:val="0"/>
        <w:tabs>
          <w:tab w:val="left" w:pos="1365"/>
        </w:tabs>
        <w:spacing w:before="265" w:after="120" w:line="229" w:lineRule="auto"/>
        <w:ind w:right="484"/>
        <w:rPr>
          <w:rFonts w:ascii="Times" w:eastAsia="Times" w:hAnsi="Times" w:cs="Times"/>
          <w:b/>
          <w:i/>
          <w:color w:val="000000"/>
          <w:sz w:val="56"/>
          <w:szCs w:val="56"/>
          <w:u w:val="single"/>
        </w:rPr>
      </w:pPr>
      <w:r>
        <w:rPr>
          <w:noProof/>
        </w:rPr>
        <w:drawing>
          <wp:inline distT="0" distB="0" distL="0" distR="0" wp14:anchorId="7A721F13" wp14:editId="071F0CC0">
            <wp:extent cx="5943600" cy="338074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F58C8" w14:textId="20250E26" w:rsidR="00F11BAF" w:rsidRPr="009B0416" w:rsidRDefault="00F11BAF" w:rsidP="00F11BAF">
      <w:pPr>
        <w:widowControl w:val="0"/>
        <w:spacing w:before="265" w:after="120" w:line="229" w:lineRule="auto"/>
        <w:ind w:right="484"/>
        <w:rPr>
          <w:rFonts w:ascii="Times" w:eastAsia="Times" w:hAnsi="Times" w:cs="Times"/>
          <w:bCs/>
          <w:i/>
          <w:color w:val="000000"/>
          <w:sz w:val="32"/>
          <w:szCs w:val="32"/>
          <w:u w:val="single"/>
        </w:rPr>
      </w:pPr>
      <w:r>
        <w:br w:type="page"/>
      </w:r>
      <w:r w:rsidR="00041F14">
        <w:rPr>
          <w:noProof/>
        </w:rPr>
        <w:lastRenderedPageBreak/>
        <w:drawing>
          <wp:inline distT="0" distB="0" distL="0" distR="0" wp14:anchorId="489C847F" wp14:editId="76A5E546">
            <wp:extent cx="5943600" cy="533400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3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DD4EA" w14:textId="77777777" w:rsidR="00F11BAF" w:rsidRDefault="00F11BAF" w:rsidP="00F11BAF">
      <w:pPr>
        <w:widowControl w:val="0"/>
        <w:spacing w:before="265" w:after="120" w:line="229" w:lineRule="auto"/>
        <w:ind w:right="484"/>
        <w:rPr>
          <w:rFonts w:ascii="Times" w:eastAsia="Times" w:hAnsi="Times" w:cs="Times"/>
          <w:b/>
          <w:i/>
          <w:color w:val="000000"/>
          <w:sz w:val="56"/>
          <w:szCs w:val="56"/>
          <w:u w:val="single"/>
        </w:rPr>
      </w:pPr>
    </w:p>
    <w:p w14:paraId="3ADDC9FC" w14:textId="77777777" w:rsidR="00F11BAF" w:rsidRDefault="00F11BAF" w:rsidP="00F11BAF">
      <w:pPr>
        <w:widowControl w:val="0"/>
        <w:spacing w:before="265" w:after="120" w:line="229" w:lineRule="auto"/>
        <w:ind w:right="484"/>
        <w:rPr>
          <w:rFonts w:ascii="Times" w:eastAsia="Times" w:hAnsi="Times" w:cs="Times"/>
          <w:b/>
          <w:i/>
          <w:color w:val="000000"/>
          <w:sz w:val="56"/>
          <w:szCs w:val="56"/>
          <w:u w:val="single"/>
        </w:rPr>
      </w:pPr>
      <w:r>
        <w:rPr>
          <w:rFonts w:ascii="Times" w:eastAsia="Times" w:hAnsi="Times" w:cs="Times"/>
          <w:b/>
          <w:i/>
          <w:color w:val="000000"/>
          <w:sz w:val="56"/>
          <w:szCs w:val="56"/>
          <w:u w:val="single"/>
        </w:rPr>
        <w:t>Read hospital(Rhospital.php):</w:t>
      </w:r>
    </w:p>
    <w:p w14:paraId="699A8C21" w14:textId="77777777" w:rsidR="00F11BAF" w:rsidRDefault="00F11BAF" w:rsidP="00F11BAF">
      <w:pPr>
        <w:widowControl w:val="0"/>
        <w:spacing w:before="265" w:after="120" w:line="229" w:lineRule="auto"/>
        <w:ind w:right="484"/>
        <w:rPr>
          <w:rFonts w:ascii="Times" w:eastAsia="Times" w:hAnsi="Times" w:cs="Times"/>
          <w:b/>
          <w:i/>
          <w:color w:val="000000"/>
          <w:sz w:val="56"/>
          <w:szCs w:val="56"/>
          <w:u w:val="single"/>
        </w:rPr>
      </w:pPr>
    </w:p>
    <w:p w14:paraId="68FEC80B" w14:textId="77777777" w:rsidR="00F11BAF" w:rsidRDefault="00F11BAF" w:rsidP="00F11BAF">
      <w:pPr>
        <w:widowControl w:val="0"/>
        <w:spacing w:line="246" w:lineRule="auto"/>
        <w:ind w:right="366"/>
        <w:jc w:val="both"/>
        <w:rPr>
          <w:rFonts w:ascii="Times" w:eastAsia="Times" w:hAnsi="Times" w:cs="Times"/>
          <w:color w:val="00000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D38C424" wp14:editId="15C9813B">
            <wp:extent cx="5943600" cy="240982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D4A15" w14:textId="52F9FA2F" w:rsidR="00F11BAF" w:rsidRDefault="00041F14" w:rsidP="00F11BAF">
      <w:pPr>
        <w:widowControl w:val="0"/>
        <w:spacing w:line="246" w:lineRule="auto"/>
        <w:ind w:left="182" w:right="366" w:firstLine="357"/>
        <w:jc w:val="both"/>
        <w:rPr>
          <w:rFonts w:ascii="Times" w:eastAsia="Times" w:hAnsi="Times" w:cs="Times"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77DB12B0" wp14:editId="2A68DF0D">
            <wp:extent cx="4600575" cy="6019800"/>
            <wp:effectExtent l="0" t="0" r="9525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601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FBFAE" w14:textId="7A98088E" w:rsidR="00041F14" w:rsidRDefault="00041F14" w:rsidP="00F11BAF">
      <w:pPr>
        <w:widowControl w:val="0"/>
        <w:spacing w:line="246" w:lineRule="auto"/>
        <w:ind w:left="182" w:right="366" w:firstLine="357"/>
        <w:jc w:val="both"/>
        <w:rPr>
          <w:rFonts w:ascii="Times" w:eastAsia="Times" w:hAnsi="Times" w:cs="Times"/>
          <w:color w:val="00000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58D1C9C" wp14:editId="61AB0B63">
            <wp:extent cx="5943600" cy="695325"/>
            <wp:effectExtent l="0" t="0" r="0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FB350" w14:textId="77777777" w:rsidR="00F11BAF" w:rsidRPr="009B0416" w:rsidRDefault="00F11BAF" w:rsidP="00F11BAF">
      <w:pPr>
        <w:widowControl w:val="0"/>
        <w:ind w:left="450"/>
        <w:rPr>
          <w:rFonts w:ascii="Times" w:eastAsia="Times" w:hAnsi="Times" w:cs="Times"/>
          <w:b/>
          <w:i/>
          <w:color w:val="FF0000"/>
          <w:sz w:val="28"/>
          <w:szCs w:val="28"/>
          <w:u w:val="single"/>
        </w:rPr>
      </w:pPr>
    </w:p>
    <w:p w14:paraId="242ED9EF" w14:textId="77777777" w:rsidR="00F11BAF" w:rsidRDefault="00F11BAF" w:rsidP="00F11BAF">
      <w:pPr>
        <w:pStyle w:val="Heading1"/>
        <w:shd w:val="clear" w:color="auto" w:fill="FAFAFA"/>
        <w:spacing w:after="0"/>
        <w:rPr>
          <w:b/>
          <w:caps w:val="0"/>
          <w:color w:val="333333"/>
          <w:spacing w:val="15"/>
          <w:sz w:val="42"/>
          <w:szCs w:val="42"/>
        </w:rPr>
      </w:pPr>
      <w:r>
        <w:rPr>
          <w:bCs/>
          <w:color w:val="333333"/>
          <w:spacing w:val="15"/>
          <w:sz w:val="42"/>
          <w:szCs w:val="42"/>
        </w:rPr>
        <w:t>Read Patient (RPATIENT.PHP)</w:t>
      </w:r>
    </w:p>
    <w:p w14:paraId="346B5F72" w14:textId="77777777" w:rsidR="00F11BAF" w:rsidRPr="009B0416" w:rsidRDefault="00F11BAF" w:rsidP="00F11BAF">
      <w:pPr>
        <w:widowControl w:val="0"/>
        <w:spacing w:before="107"/>
        <w:rPr>
          <w:rFonts w:ascii="Times" w:eastAsia="Times" w:hAnsi="Times" w:cs="Times"/>
          <w:b/>
          <w:i/>
          <w:color w:val="000000"/>
          <w:sz w:val="52"/>
          <w:szCs w:val="52"/>
          <w:u w:val="single"/>
        </w:rPr>
      </w:pPr>
    </w:p>
    <w:p w14:paraId="1639660B" w14:textId="77777777" w:rsidR="00F11BAF" w:rsidRDefault="00F11BAF" w:rsidP="00F11BAF">
      <w:pPr>
        <w:widowControl w:val="0"/>
        <w:spacing w:before="107"/>
        <w:ind w:left="90"/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</w:pPr>
    </w:p>
    <w:p w14:paraId="330C6E5E" w14:textId="77777777" w:rsidR="00F11BAF" w:rsidRDefault="00F11BAF" w:rsidP="00F11BAF">
      <w:pPr>
        <w:widowControl w:val="0"/>
        <w:spacing w:before="63" w:after="120"/>
        <w:rPr>
          <w:rFonts w:ascii="Times" w:eastAsia="Times" w:hAnsi="Times" w:cs="Times"/>
          <w:i/>
          <w:sz w:val="28"/>
          <w:szCs w:val="28"/>
        </w:rPr>
      </w:pPr>
      <w:r>
        <w:rPr>
          <w:noProof/>
        </w:rPr>
        <w:drawing>
          <wp:inline distT="0" distB="0" distL="0" distR="0" wp14:anchorId="6E6F7A57" wp14:editId="45B54781">
            <wp:extent cx="5943600" cy="234442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2D2BA" w14:textId="77777777" w:rsidR="00F11BAF" w:rsidRDefault="00F11BAF" w:rsidP="00F11BAF">
      <w:pPr>
        <w:widowControl w:val="0"/>
        <w:spacing w:before="63" w:after="120"/>
        <w:rPr>
          <w:rFonts w:ascii="Times" w:eastAsia="Times" w:hAnsi="Times" w:cs="Times"/>
          <w:i/>
          <w:sz w:val="28"/>
          <w:szCs w:val="28"/>
        </w:rPr>
      </w:pPr>
    </w:p>
    <w:p w14:paraId="448B2DD2" w14:textId="36AD9104" w:rsidR="00F11BAF" w:rsidRDefault="00041F14" w:rsidP="00F11BAF">
      <w:pPr>
        <w:widowControl w:val="0"/>
        <w:spacing w:before="63" w:after="120"/>
        <w:rPr>
          <w:rFonts w:ascii="Times" w:eastAsia="Times" w:hAnsi="Times" w:cs="Times"/>
          <w:i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E2DDA81" wp14:editId="2024790E">
            <wp:extent cx="5076825" cy="5838825"/>
            <wp:effectExtent l="0" t="0" r="9525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583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11893" w14:textId="58043C46" w:rsidR="00041F14" w:rsidRDefault="00041F14" w:rsidP="00F11BAF">
      <w:pPr>
        <w:widowControl w:val="0"/>
        <w:spacing w:before="63" w:after="120"/>
        <w:rPr>
          <w:rFonts w:ascii="Times" w:eastAsia="Times" w:hAnsi="Times" w:cs="Times"/>
          <w:i/>
          <w:sz w:val="28"/>
          <w:szCs w:val="28"/>
        </w:rPr>
      </w:pPr>
      <w:r>
        <w:rPr>
          <w:noProof/>
        </w:rPr>
        <w:drawing>
          <wp:inline distT="0" distB="0" distL="0" distR="0" wp14:anchorId="358934BA" wp14:editId="2E340E61">
            <wp:extent cx="5943600" cy="2851150"/>
            <wp:effectExtent l="0" t="0" r="0" b="635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99BB2" w14:textId="77777777" w:rsidR="00F11BAF" w:rsidRDefault="00F11BAF" w:rsidP="00F11BAF">
      <w:pPr>
        <w:widowControl w:val="0"/>
        <w:spacing w:before="63" w:after="120"/>
        <w:rPr>
          <w:rFonts w:ascii="Times" w:eastAsia="Times" w:hAnsi="Times" w:cs="Times"/>
          <w:i/>
          <w:sz w:val="28"/>
          <w:szCs w:val="28"/>
        </w:rPr>
      </w:pPr>
    </w:p>
    <w:p w14:paraId="3086BD4D" w14:textId="77777777" w:rsidR="00F11BAF" w:rsidRDefault="00F11BAF" w:rsidP="00F11BAF">
      <w:pPr>
        <w:pStyle w:val="Heading1"/>
        <w:shd w:val="clear" w:color="auto" w:fill="FAFAFA"/>
        <w:spacing w:after="0"/>
        <w:rPr>
          <w:b/>
          <w:caps w:val="0"/>
          <w:color w:val="333333"/>
          <w:spacing w:val="15"/>
          <w:sz w:val="42"/>
          <w:szCs w:val="42"/>
        </w:rPr>
      </w:pPr>
      <w:r>
        <w:rPr>
          <w:bCs/>
          <w:color w:val="333333"/>
          <w:spacing w:val="15"/>
          <w:sz w:val="42"/>
          <w:szCs w:val="42"/>
        </w:rPr>
        <w:t>READ VACINE (rEADvACINE.PHP)</w:t>
      </w:r>
    </w:p>
    <w:p w14:paraId="3C19114F" w14:textId="77777777" w:rsidR="00F11BAF" w:rsidRDefault="00F11BAF" w:rsidP="00F11BAF">
      <w:pPr>
        <w:widowControl w:val="0"/>
        <w:spacing w:before="63" w:after="120"/>
        <w:rPr>
          <w:rFonts w:ascii="Times" w:eastAsia="Times" w:hAnsi="Times" w:cs="Times"/>
          <w:i/>
          <w:sz w:val="28"/>
          <w:szCs w:val="28"/>
        </w:rPr>
      </w:pPr>
    </w:p>
    <w:p w14:paraId="28B9D17A" w14:textId="77777777" w:rsidR="00F11BAF" w:rsidRDefault="00F11BAF" w:rsidP="00F11BAF">
      <w:pPr>
        <w:widowControl w:val="0"/>
        <w:spacing w:before="63" w:after="120"/>
        <w:rPr>
          <w:rFonts w:ascii="Times" w:eastAsia="Times" w:hAnsi="Times" w:cs="Times"/>
          <w:i/>
          <w:sz w:val="28"/>
          <w:szCs w:val="28"/>
        </w:rPr>
      </w:pPr>
    </w:p>
    <w:p w14:paraId="7BA5FD9F" w14:textId="77777777" w:rsidR="00F11BAF" w:rsidRDefault="00F11BAF" w:rsidP="00F11BAF">
      <w:pPr>
        <w:widowControl w:val="0"/>
        <w:spacing w:before="63" w:after="120"/>
        <w:rPr>
          <w:rFonts w:ascii="Times" w:eastAsia="Times" w:hAnsi="Times" w:cs="Times"/>
          <w:i/>
          <w:sz w:val="28"/>
          <w:szCs w:val="28"/>
        </w:rPr>
      </w:pPr>
      <w:r>
        <w:rPr>
          <w:noProof/>
        </w:rPr>
        <w:drawing>
          <wp:inline distT="0" distB="0" distL="0" distR="0" wp14:anchorId="5684E8EB" wp14:editId="43E85D08">
            <wp:extent cx="5943600" cy="3004820"/>
            <wp:effectExtent l="0" t="0" r="0" b="508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FC7D5" w14:textId="77777777" w:rsidR="00F11BAF" w:rsidRDefault="00F11BAF" w:rsidP="00F11BAF">
      <w:pPr>
        <w:widowControl w:val="0"/>
        <w:spacing w:before="63" w:after="120"/>
        <w:rPr>
          <w:rFonts w:ascii="Times" w:eastAsia="Times" w:hAnsi="Times" w:cs="Times"/>
          <w:i/>
          <w:sz w:val="28"/>
          <w:szCs w:val="28"/>
        </w:rPr>
      </w:pPr>
    </w:p>
    <w:p w14:paraId="54A1EEA6" w14:textId="3CFB6A81" w:rsidR="00F11BAF" w:rsidRDefault="00041F14" w:rsidP="00F11BAF">
      <w:pPr>
        <w:widowControl w:val="0"/>
        <w:spacing w:before="63" w:after="120"/>
        <w:rPr>
          <w:rFonts w:ascii="Times" w:eastAsia="Times" w:hAnsi="Times" w:cs="Times"/>
          <w:i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431B580" wp14:editId="06F67395">
            <wp:extent cx="5943600" cy="471297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1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D3FF4" w14:textId="77777777" w:rsidR="00F11BAF" w:rsidRDefault="00F11BAF" w:rsidP="00F11BAF">
      <w:pPr>
        <w:pStyle w:val="Heading1"/>
        <w:shd w:val="clear" w:color="auto" w:fill="FAFAFA"/>
        <w:spacing w:after="0"/>
        <w:rPr>
          <w:b/>
          <w:caps w:val="0"/>
          <w:color w:val="333333"/>
          <w:spacing w:val="15"/>
          <w:sz w:val="42"/>
          <w:szCs w:val="42"/>
        </w:rPr>
      </w:pPr>
      <w:r>
        <w:rPr>
          <w:bCs/>
          <w:color w:val="333333"/>
          <w:spacing w:val="15"/>
          <w:sz w:val="42"/>
          <w:szCs w:val="42"/>
        </w:rPr>
        <w:t>COVID TEST APPOINTMENT(COVIDTEST.PHP)</w:t>
      </w:r>
    </w:p>
    <w:p w14:paraId="259B51D4" w14:textId="643DDD60" w:rsidR="00F11BAF" w:rsidRDefault="00F11BAF" w:rsidP="00F11BAF">
      <w:pPr>
        <w:widowControl w:val="0"/>
        <w:spacing w:before="63" w:after="120"/>
        <w:rPr>
          <w:rFonts w:ascii="Times" w:eastAsia="Times" w:hAnsi="Times" w:cs="Times"/>
          <w:i/>
          <w:sz w:val="28"/>
          <w:szCs w:val="28"/>
        </w:rPr>
      </w:pPr>
      <w:r>
        <w:rPr>
          <w:noProof/>
        </w:rPr>
        <w:drawing>
          <wp:inline distT="0" distB="0" distL="0" distR="0" wp14:anchorId="4445D7B2" wp14:editId="46708EB2">
            <wp:extent cx="5943600" cy="963930"/>
            <wp:effectExtent l="0" t="0" r="0" b="7620"/>
            <wp:docPr id="353" name="Picture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6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2A0B0" w14:textId="46730CBD" w:rsidR="00041F14" w:rsidRDefault="00041F14" w:rsidP="00F11BAF">
      <w:pPr>
        <w:widowControl w:val="0"/>
        <w:spacing w:before="63" w:after="120"/>
        <w:rPr>
          <w:rFonts w:ascii="Times" w:eastAsia="Times" w:hAnsi="Times" w:cs="Times"/>
          <w:i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3D6021B" wp14:editId="5F5B23A3">
            <wp:extent cx="5943600" cy="5617210"/>
            <wp:effectExtent l="0" t="0" r="0" b="254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1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C9769" w14:textId="418E6F64" w:rsidR="00041F14" w:rsidRDefault="00041F14" w:rsidP="00F11BAF">
      <w:pPr>
        <w:widowControl w:val="0"/>
        <w:spacing w:before="63" w:after="120"/>
        <w:rPr>
          <w:rFonts w:ascii="Times" w:eastAsia="Times" w:hAnsi="Times" w:cs="Times"/>
          <w:i/>
          <w:sz w:val="28"/>
          <w:szCs w:val="28"/>
        </w:rPr>
      </w:pPr>
      <w:r>
        <w:rPr>
          <w:noProof/>
        </w:rPr>
        <w:drawing>
          <wp:inline distT="0" distB="0" distL="0" distR="0" wp14:anchorId="10542C78" wp14:editId="7468E41C">
            <wp:extent cx="5943600" cy="3268980"/>
            <wp:effectExtent l="0" t="0" r="0" b="762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EF1DB" w14:textId="77777777" w:rsidR="00F11BAF" w:rsidRDefault="00F11BAF" w:rsidP="00F11BAF">
      <w:pPr>
        <w:widowControl w:val="0"/>
        <w:spacing w:before="63" w:after="120"/>
        <w:rPr>
          <w:rFonts w:ascii="Times" w:eastAsia="Times" w:hAnsi="Times" w:cs="Times"/>
          <w:i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71F23FE" wp14:editId="30B4C59B">
            <wp:extent cx="5943600" cy="2353945"/>
            <wp:effectExtent l="0" t="0" r="0" b="8255"/>
            <wp:docPr id="354" name="Picture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12F1B" w14:textId="0AF781A2" w:rsidR="00F11BAF" w:rsidRDefault="00041F14" w:rsidP="00F11BAF">
      <w:pPr>
        <w:widowControl w:val="0"/>
        <w:spacing w:before="63" w:after="120"/>
        <w:rPr>
          <w:rFonts w:ascii="Times" w:eastAsia="Times" w:hAnsi="Times" w:cs="Times"/>
          <w:i/>
          <w:sz w:val="28"/>
          <w:szCs w:val="28"/>
        </w:rPr>
      </w:pPr>
      <w:r>
        <w:rPr>
          <w:noProof/>
        </w:rPr>
        <w:drawing>
          <wp:inline distT="0" distB="0" distL="0" distR="0" wp14:anchorId="7F22025C" wp14:editId="6140B89E">
            <wp:extent cx="5943600" cy="532003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2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4DD78" w14:textId="4EEABA0B" w:rsidR="00041F14" w:rsidRDefault="00041F14" w:rsidP="00F11BAF">
      <w:pPr>
        <w:widowControl w:val="0"/>
        <w:spacing w:before="63" w:after="120"/>
        <w:rPr>
          <w:rFonts w:ascii="Times" w:eastAsia="Times" w:hAnsi="Times" w:cs="Times"/>
          <w:i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DF006E6" wp14:editId="411B0F98">
            <wp:extent cx="5943600" cy="3780155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902C3" w14:textId="77777777" w:rsidR="00F11BAF" w:rsidRDefault="00F11BAF" w:rsidP="00F11BAF">
      <w:pPr>
        <w:widowControl w:val="0"/>
        <w:spacing w:before="63" w:after="120"/>
        <w:rPr>
          <w:rFonts w:ascii="Times" w:eastAsia="Times" w:hAnsi="Times" w:cs="Times"/>
          <w:i/>
          <w:sz w:val="28"/>
          <w:szCs w:val="28"/>
        </w:rPr>
      </w:pPr>
    </w:p>
    <w:p w14:paraId="459BD884" w14:textId="77777777" w:rsidR="00F11BAF" w:rsidRDefault="00F11BAF" w:rsidP="00F11BAF">
      <w:pPr>
        <w:pStyle w:val="Heading1"/>
        <w:shd w:val="clear" w:color="auto" w:fill="FAFAFA"/>
        <w:spacing w:after="0"/>
        <w:rPr>
          <w:b/>
          <w:caps w:val="0"/>
          <w:color w:val="333333"/>
          <w:spacing w:val="15"/>
          <w:sz w:val="42"/>
          <w:szCs w:val="42"/>
        </w:rPr>
      </w:pPr>
      <w:r>
        <w:rPr>
          <w:color w:val="333333"/>
          <w:spacing w:val="15"/>
          <w:sz w:val="42"/>
          <w:szCs w:val="42"/>
        </w:rPr>
        <w:t>feedback (feedback.php)</w:t>
      </w:r>
    </w:p>
    <w:p w14:paraId="06CE2C74" w14:textId="77777777" w:rsidR="00F11BAF" w:rsidRDefault="00F11BAF" w:rsidP="00F11BAF">
      <w:pPr>
        <w:widowControl w:val="0"/>
        <w:spacing w:before="63" w:after="120"/>
        <w:rPr>
          <w:rFonts w:ascii="Times" w:eastAsia="Times" w:hAnsi="Times" w:cs="Times"/>
          <w:i/>
          <w:sz w:val="28"/>
          <w:szCs w:val="28"/>
        </w:rPr>
      </w:pPr>
    </w:p>
    <w:p w14:paraId="2E8C1238" w14:textId="778D2C98" w:rsidR="00F11BAF" w:rsidRDefault="00F11BAF" w:rsidP="00F11BAF">
      <w:pPr>
        <w:widowControl w:val="0"/>
        <w:spacing w:before="63" w:after="120"/>
        <w:rPr>
          <w:rFonts w:ascii="Times" w:eastAsia="Times" w:hAnsi="Times" w:cs="Times"/>
          <w:i/>
          <w:sz w:val="28"/>
          <w:szCs w:val="28"/>
        </w:rPr>
      </w:pPr>
      <w:r>
        <w:rPr>
          <w:noProof/>
        </w:rPr>
        <w:drawing>
          <wp:inline distT="0" distB="0" distL="0" distR="0" wp14:anchorId="220D883A" wp14:editId="7C2FE665">
            <wp:extent cx="5943600" cy="1604010"/>
            <wp:effectExtent l="0" t="0" r="0" b="0"/>
            <wp:docPr id="355" name="Picture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4C0CC" w14:textId="695098B1" w:rsidR="00F61AE2" w:rsidRDefault="00F61AE2" w:rsidP="00F11BAF">
      <w:pPr>
        <w:widowControl w:val="0"/>
        <w:spacing w:before="63" w:after="120"/>
        <w:rPr>
          <w:rFonts w:ascii="Times" w:eastAsia="Times" w:hAnsi="Times" w:cs="Times"/>
          <w:i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3FEB0B7" wp14:editId="2BE3A6A1">
            <wp:extent cx="5943600" cy="3839845"/>
            <wp:effectExtent l="0" t="0" r="0" b="825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3AB09" w14:textId="77777777" w:rsidR="00F11BAF" w:rsidRDefault="00F11BAF" w:rsidP="00F11BAF">
      <w:pPr>
        <w:widowControl w:val="0"/>
        <w:spacing w:before="63" w:after="120"/>
        <w:rPr>
          <w:rFonts w:ascii="Times" w:eastAsia="Times" w:hAnsi="Times" w:cs="Times"/>
          <w:i/>
          <w:sz w:val="28"/>
          <w:szCs w:val="28"/>
        </w:rPr>
      </w:pPr>
    </w:p>
    <w:p w14:paraId="77E5570D" w14:textId="77777777" w:rsidR="00F11BAF" w:rsidRDefault="00F11BAF" w:rsidP="00F11BAF">
      <w:pPr>
        <w:widowControl w:val="0"/>
        <w:spacing w:before="107"/>
        <w:ind w:left="450"/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</w:pPr>
      <w:r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  <w:t>Hospital panel</w:t>
      </w:r>
    </w:p>
    <w:p w14:paraId="3449854F" w14:textId="77777777" w:rsidR="00F11BAF" w:rsidRDefault="00F11BAF" w:rsidP="00F11BAF">
      <w:pPr>
        <w:widowControl w:val="0"/>
        <w:spacing w:before="107"/>
        <w:ind w:left="450"/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</w:pPr>
    </w:p>
    <w:p w14:paraId="038BFDA5" w14:textId="77777777" w:rsidR="00F11BAF" w:rsidRDefault="00F11BAF" w:rsidP="00F11BAF">
      <w:pPr>
        <w:widowControl w:val="0"/>
        <w:spacing w:before="107"/>
        <w:ind w:left="450"/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</w:pPr>
      <w:r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  <w:t>Hospitalprofile.php</w:t>
      </w:r>
    </w:p>
    <w:p w14:paraId="2C8E6388" w14:textId="77777777" w:rsidR="00F11BAF" w:rsidRDefault="00F11BAF" w:rsidP="00F11BAF">
      <w:pPr>
        <w:widowControl w:val="0"/>
        <w:spacing w:before="107"/>
        <w:ind w:left="450"/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</w:pPr>
    </w:p>
    <w:p w14:paraId="6D8D21E9" w14:textId="77777777" w:rsidR="00F11BAF" w:rsidRDefault="00F11BAF" w:rsidP="00F11BAF">
      <w:pPr>
        <w:widowControl w:val="0"/>
        <w:spacing w:before="63" w:after="120"/>
        <w:rPr>
          <w:rFonts w:ascii="Times" w:eastAsia="Times" w:hAnsi="Times" w:cs="Times"/>
          <w:i/>
          <w:sz w:val="28"/>
          <w:szCs w:val="28"/>
        </w:rPr>
      </w:pPr>
      <w:sdt>
        <w:sdtPr>
          <w:tag w:val="goog_rdk_3"/>
          <w:id w:val="-1740782856"/>
          <w:showingPlcHdr/>
        </w:sdtPr>
        <w:sdtContent>
          <w:r>
            <w:t xml:space="preserve">     </w:t>
          </w:r>
        </w:sdtContent>
      </w:sdt>
    </w:p>
    <w:p w14:paraId="5A5AC8C0" w14:textId="77777777" w:rsidR="00F11BAF" w:rsidRDefault="00F11BAF" w:rsidP="00F11BAF">
      <w:pPr>
        <w:widowControl w:val="0"/>
        <w:spacing w:before="63" w:after="120"/>
        <w:rPr>
          <w:rFonts w:ascii="Times" w:eastAsia="Times" w:hAnsi="Times" w:cs="Times"/>
          <w:i/>
          <w:sz w:val="28"/>
          <w:szCs w:val="28"/>
        </w:rPr>
      </w:pPr>
      <w:r>
        <w:rPr>
          <w:noProof/>
        </w:rPr>
        <w:drawing>
          <wp:inline distT="0" distB="0" distL="0" distR="0" wp14:anchorId="54A69BEA" wp14:editId="16B83727">
            <wp:extent cx="5943600" cy="2106930"/>
            <wp:effectExtent l="0" t="0" r="0" b="7620"/>
            <wp:docPr id="356" name="Picture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4572C" w14:textId="7355D258" w:rsidR="00F11BAF" w:rsidRDefault="000270EF" w:rsidP="00F11BAF">
      <w:pPr>
        <w:widowControl w:val="0"/>
        <w:spacing w:before="457"/>
        <w:rPr>
          <w:rFonts w:ascii="Times" w:eastAsia="Times" w:hAnsi="Times" w:cs="Times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E7372FA" wp14:editId="48708B07">
            <wp:extent cx="5943600" cy="3996055"/>
            <wp:effectExtent l="0" t="0" r="0" b="444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9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122A0" w14:textId="77777777" w:rsidR="00F11BAF" w:rsidRDefault="00F11BAF" w:rsidP="00F11BAF">
      <w:pPr>
        <w:widowControl w:val="0"/>
        <w:spacing w:before="265" w:after="120" w:line="229" w:lineRule="auto"/>
        <w:ind w:left="2160" w:right="484" w:firstLine="720"/>
        <w:rPr>
          <w:rFonts w:ascii="Times" w:eastAsia="Times" w:hAnsi="Times" w:cs="Times"/>
          <w:b/>
          <w:i/>
          <w:color w:val="000000"/>
          <w:sz w:val="36"/>
          <w:szCs w:val="36"/>
          <w:u w:val="single"/>
        </w:rPr>
      </w:pPr>
    </w:p>
    <w:p w14:paraId="0A3A46B2" w14:textId="77777777" w:rsidR="00F11BAF" w:rsidRDefault="00F11BAF" w:rsidP="00F11BAF">
      <w:pPr>
        <w:widowControl w:val="0"/>
        <w:spacing w:before="63" w:after="120"/>
        <w:rPr>
          <w:rFonts w:ascii="Times" w:eastAsia="Times" w:hAnsi="Times" w:cs="Times"/>
          <w:i/>
          <w:sz w:val="28"/>
          <w:szCs w:val="28"/>
        </w:rPr>
      </w:pPr>
    </w:p>
    <w:p w14:paraId="78B6C3B9" w14:textId="77777777" w:rsidR="00F11BAF" w:rsidRDefault="00F11BAF" w:rsidP="00F11BAF">
      <w:pPr>
        <w:widowControl w:val="0"/>
        <w:spacing w:before="63" w:after="120"/>
        <w:rPr>
          <w:rFonts w:ascii="Times" w:eastAsia="Times" w:hAnsi="Times" w:cs="Times"/>
          <w:i/>
          <w:sz w:val="28"/>
          <w:szCs w:val="28"/>
        </w:rPr>
      </w:pPr>
    </w:p>
    <w:p w14:paraId="167F7EBB" w14:textId="77777777" w:rsidR="00F11BAF" w:rsidRDefault="00F11BAF" w:rsidP="00F11BAF">
      <w:pPr>
        <w:widowControl w:val="0"/>
        <w:tabs>
          <w:tab w:val="left" w:pos="1365"/>
        </w:tabs>
        <w:spacing w:before="265" w:after="120" w:line="229" w:lineRule="auto"/>
        <w:ind w:right="484"/>
        <w:rPr>
          <w:rFonts w:ascii="Times" w:eastAsia="Times" w:hAnsi="Times" w:cs="Times"/>
          <w:b/>
          <w:i/>
          <w:color w:val="000000"/>
          <w:sz w:val="56"/>
          <w:szCs w:val="56"/>
        </w:rPr>
      </w:pPr>
      <w:r>
        <w:rPr>
          <w:rFonts w:ascii="Times" w:eastAsia="Times" w:hAnsi="Times" w:cs="Times"/>
          <w:b/>
          <w:i/>
          <w:color w:val="000000"/>
          <w:sz w:val="56"/>
          <w:szCs w:val="56"/>
        </w:rPr>
        <w:t>Addvaccine(addvacine.php)</w:t>
      </w:r>
    </w:p>
    <w:p w14:paraId="342D7C6A" w14:textId="77777777" w:rsidR="00F11BAF" w:rsidRDefault="00F11BAF" w:rsidP="00F11BAF">
      <w:pPr>
        <w:widowControl w:val="0"/>
        <w:tabs>
          <w:tab w:val="left" w:pos="1365"/>
        </w:tabs>
        <w:spacing w:before="265" w:after="120" w:line="229" w:lineRule="auto"/>
        <w:ind w:right="484"/>
        <w:rPr>
          <w:rFonts w:ascii="Times" w:eastAsia="Times" w:hAnsi="Times" w:cs="Times"/>
          <w:b/>
          <w:i/>
          <w:color w:val="000000"/>
          <w:sz w:val="56"/>
          <w:szCs w:val="56"/>
          <w:u w:val="single"/>
        </w:rPr>
      </w:pPr>
      <w:r>
        <w:rPr>
          <w:noProof/>
        </w:rPr>
        <w:lastRenderedPageBreak/>
        <w:drawing>
          <wp:inline distT="0" distB="0" distL="0" distR="0" wp14:anchorId="34289029" wp14:editId="132F4931">
            <wp:extent cx="5943600" cy="3380740"/>
            <wp:effectExtent l="0" t="0" r="0" b="0"/>
            <wp:docPr id="357" name="Picture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AB5FD" w14:textId="4D368ACC" w:rsidR="00F11BAF" w:rsidRPr="009B0416" w:rsidRDefault="00F11BAF" w:rsidP="00F11BAF">
      <w:pPr>
        <w:widowControl w:val="0"/>
        <w:ind w:left="450"/>
        <w:rPr>
          <w:rFonts w:ascii="Times" w:eastAsia="Times" w:hAnsi="Times" w:cs="Times"/>
          <w:b/>
          <w:i/>
          <w:color w:val="FF0000"/>
          <w:sz w:val="28"/>
          <w:szCs w:val="28"/>
          <w:u w:val="single"/>
        </w:rPr>
      </w:pPr>
      <w:r>
        <w:br w:type="page"/>
      </w:r>
      <w:r w:rsidR="00176EF0">
        <w:rPr>
          <w:noProof/>
        </w:rPr>
        <w:lastRenderedPageBreak/>
        <w:drawing>
          <wp:inline distT="0" distB="0" distL="0" distR="0" wp14:anchorId="40778735" wp14:editId="448AC097">
            <wp:extent cx="5942857" cy="5333333"/>
            <wp:effectExtent l="0" t="0" r="1270" b="127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2857" cy="53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48FB0" w14:textId="77777777" w:rsidR="00F11BAF" w:rsidRDefault="00F11BAF" w:rsidP="00F11BAF">
      <w:pPr>
        <w:pStyle w:val="Heading1"/>
        <w:shd w:val="clear" w:color="auto" w:fill="FAFAFA"/>
        <w:spacing w:after="0"/>
        <w:rPr>
          <w:b/>
          <w:caps w:val="0"/>
          <w:color w:val="333333"/>
          <w:spacing w:val="15"/>
          <w:sz w:val="42"/>
          <w:szCs w:val="42"/>
        </w:rPr>
      </w:pPr>
      <w:r>
        <w:rPr>
          <w:bCs/>
          <w:color w:val="333333"/>
          <w:spacing w:val="15"/>
          <w:sz w:val="42"/>
          <w:szCs w:val="42"/>
        </w:rPr>
        <w:t>Read Patient (RPATIENT.PHP)</w:t>
      </w:r>
    </w:p>
    <w:p w14:paraId="5239388A" w14:textId="77777777" w:rsidR="00F11BAF" w:rsidRPr="009B0416" w:rsidRDefault="00F11BAF" w:rsidP="00F11BAF">
      <w:pPr>
        <w:widowControl w:val="0"/>
        <w:spacing w:before="107"/>
        <w:rPr>
          <w:rFonts w:ascii="Times" w:eastAsia="Times" w:hAnsi="Times" w:cs="Times"/>
          <w:b/>
          <w:i/>
          <w:color w:val="000000"/>
          <w:sz w:val="52"/>
          <w:szCs w:val="52"/>
          <w:u w:val="single"/>
        </w:rPr>
      </w:pPr>
    </w:p>
    <w:p w14:paraId="783AEBA8" w14:textId="77777777" w:rsidR="00F11BAF" w:rsidRDefault="00F11BAF" w:rsidP="00F11BAF">
      <w:pPr>
        <w:widowControl w:val="0"/>
        <w:spacing w:before="107"/>
        <w:ind w:left="90"/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</w:pPr>
    </w:p>
    <w:p w14:paraId="076F90F5" w14:textId="77777777" w:rsidR="00F11BAF" w:rsidRDefault="00F11BAF" w:rsidP="00F11BAF">
      <w:pPr>
        <w:widowControl w:val="0"/>
        <w:spacing w:before="63" w:after="120"/>
        <w:rPr>
          <w:rFonts w:ascii="Times" w:eastAsia="Times" w:hAnsi="Times" w:cs="Times"/>
          <w:i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8179D8B" wp14:editId="5D038E93">
            <wp:extent cx="5943600" cy="2344420"/>
            <wp:effectExtent l="0" t="0" r="0" b="0"/>
            <wp:docPr id="359" name="Picture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8C378" w14:textId="77777777" w:rsidR="00F11BAF" w:rsidRDefault="00F11BAF" w:rsidP="00F11BAF">
      <w:pPr>
        <w:widowControl w:val="0"/>
        <w:spacing w:before="63" w:after="120"/>
        <w:rPr>
          <w:rFonts w:ascii="Times" w:eastAsia="Times" w:hAnsi="Times" w:cs="Times"/>
          <w:i/>
          <w:sz w:val="28"/>
          <w:szCs w:val="28"/>
        </w:rPr>
      </w:pPr>
    </w:p>
    <w:p w14:paraId="770FC2D5" w14:textId="7EA4E1F3" w:rsidR="00F11BAF" w:rsidRDefault="00176EF0" w:rsidP="00F11BAF">
      <w:pPr>
        <w:widowControl w:val="0"/>
        <w:spacing w:before="63" w:after="120"/>
        <w:rPr>
          <w:rFonts w:ascii="Times" w:eastAsia="Times" w:hAnsi="Times" w:cs="Times"/>
          <w:i/>
          <w:sz w:val="28"/>
          <w:szCs w:val="28"/>
        </w:rPr>
      </w:pPr>
      <w:r>
        <w:rPr>
          <w:noProof/>
        </w:rPr>
        <w:drawing>
          <wp:inline distT="0" distB="0" distL="0" distR="0" wp14:anchorId="167D19EC" wp14:editId="585822EA">
            <wp:extent cx="5076190" cy="5838095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076190" cy="5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26954" w14:textId="524CECB7" w:rsidR="00F11BAF" w:rsidRDefault="00176EF0" w:rsidP="00F11BAF">
      <w:pPr>
        <w:widowControl w:val="0"/>
        <w:spacing w:before="63" w:after="120"/>
        <w:rPr>
          <w:rFonts w:ascii="Times" w:eastAsia="Times" w:hAnsi="Times" w:cs="Times"/>
          <w:i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C220CA8" wp14:editId="714C839C">
            <wp:extent cx="5942857" cy="2847619"/>
            <wp:effectExtent l="0" t="0" r="127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2857" cy="2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F906A" w14:textId="77777777" w:rsidR="00F11BAF" w:rsidRDefault="00F11BAF" w:rsidP="00F11BAF">
      <w:pPr>
        <w:pStyle w:val="Heading1"/>
        <w:shd w:val="clear" w:color="auto" w:fill="FAFAFA"/>
        <w:spacing w:after="0"/>
        <w:rPr>
          <w:b/>
          <w:caps w:val="0"/>
          <w:color w:val="333333"/>
          <w:spacing w:val="15"/>
          <w:sz w:val="42"/>
          <w:szCs w:val="42"/>
        </w:rPr>
      </w:pPr>
      <w:r>
        <w:rPr>
          <w:bCs/>
          <w:color w:val="333333"/>
          <w:spacing w:val="15"/>
          <w:sz w:val="42"/>
          <w:szCs w:val="42"/>
        </w:rPr>
        <w:t>READ VACINE (rEADvACINE.PHP)</w:t>
      </w:r>
    </w:p>
    <w:p w14:paraId="15D3DE45" w14:textId="77777777" w:rsidR="00F11BAF" w:rsidRDefault="00F11BAF" w:rsidP="00F11BAF">
      <w:pPr>
        <w:widowControl w:val="0"/>
        <w:spacing w:before="63" w:after="120"/>
        <w:rPr>
          <w:rFonts w:ascii="Times" w:eastAsia="Times" w:hAnsi="Times" w:cs="Times"/>
          <w:i/>
          <w:sz w:val="28"/>
          <w:szCs w:val="28"/>
        </w:rPr>
      </w:pPr>
    </w:p>
    <w:p w14:paraId="7C02B38A" w14:textId="77777777" w:rsidR="00F11BAF" w:rsidRDefault="00F11BAF" w:rsidP="00F11BAF">
      <w:pPr>
        <w:widowControl w:val="0"/>
        <w:spacing w:before="63" w:after="120"/>
        <w:rPr>
          <w:rFonts w:ascii="Times" w:eastAsia="Times" w:hAnsi="Times" w:cs="Times"/>
          <w:i/>
          <w:sz w:val="28"/>
          <w:szCs w:val="28"/>
        </w:rPr>
      </w:pPr>
    </w:p>
    <w:p w14:paraId="0EAE9C80" w14:textId="77777777" w:rsidR="00F11BAF" w:rsidRDefault="00F11BAF" w:rsidP="00F11BAF">
      <w:pPr>
        <w:widowControl w:val="0"/>
        <w:spacing w:before="63" w:after="120"/>
        <w:rPr>
          <w:rFonts w:ascii="Times" w:eastAsia="Times" w:hAnsi="Times" w:cs="Times"/>
          <w:i/>
          <w:sz w:val="28"/>
          <w:szCs w:val="28"/>
        </w:rPr>
      </w:pPr>
      <w:r>
        <w:rPr>
          <w:noProof/>
        </w:rPr>
        <w:drawing>
          <wp:inline distT="0" distB="0" distL="0" distR="0" wp14:anchorId="6C817644" wp14:editId="3DA2F8E1">
            <wp:extent cx="5943600" cy="3004820"/>
            <wp:effectExtent l="0" t="0" r="0" b="5080"/>
            <wp:docPr id="360" name="Picture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690D2" w14:textId="77777777" w:rsidR="00F11BAF" w:rsidRDefault="00F11BAF" w:rsidP="00F11BAF">
      <w:pPr>
        <w:widowControl w:val="0"/>
        <w:spacing w:before="63" w:after="120"/>
        <w:rPr>
          <w:rFonts w:ascii="Times" w:eastAsia="Times" w:hAnsi="Times" w:cs="Times"/>
          <w:i/>
          <w:sz w:val="28"/>
          <w:szCs w:val="28"/>
        </w:rPr>
      </w:pPr>
    </w:p>
    <w:p w14:paraId="05DEBC95" w14:textId="77777777" w:rsidR="00F11BAF" w:rsidRPr="009B0416" w:rsidRDefault="00F11BAF" w:rsidP="00F11BAF">
      <w:pPr>
        <w:widowControl w:val="0"/>
        <w:spacing w:before="265" w:after="120" w:line="229" w:lineRule="auto"/>
        <w:ind w:right="484"/>
        <w:rPr>
          <w:rFonts w:ascii="Times" w:eastAsia="Times" w:hAnsi="Times" w:cs="Times"/>
          <w:bCs/>
          <w:i/>
          <w:color w:val="000000"/>
          <w:sz w:val="32"/>
          <w:szCs w:val="32"/>
          <w:u w:val="single"/>
        </w:rPr>
      </w:pPr>
    </w:p>
    <w:p w14:paraId="4CF55002" w14:textId="485F8D00" w:rsidR="00F11BAF" w:rsidRDefault="00176EF0" w:rsidP="00F11BAF">
      <w:pPr>
        <w:widowControl w:val="0"/>
        <w:spacing w:before="336" w:line="236" w:lineRule="auto"/>
        <w:rPr>
          <w:rFonts w:ascii="Times" w:eastAsia="Times" w:hAnsi="Times" w:cs="Times"/>
          <w:color w:val="000000"/>
        </w:rPr>
        <w:sectPr w:rsidR="00F11BAF">
          <w:headerReference w:type="even" r:id="rId72"/>
          <w:headerReference w:type="default" r:id="rId73"/>
          <w:footerReference w:type="even" r:id="rId74"/>
          <w:footerReference w:type="default" r:id="rId75"/>
          <w:headerReference w:type="first" r:id="rId76"/>
          <w:footerReference w:type="first" r:id="rId77"/>
          <w:pgSz w:w="12240" w:h="15840"/>
          <w:pgMar w:top="616" w:right="1440" w:bottom="511" w:left="1440" w:header="0" w:footer="720" w:gutter="0"/>
          <w:pgNumType w:start="1"/>
          <w:cols w:space="720"/>
        </w:sectPr>
      </w:pPr>
      <w:r>
        <w:rPr>
          <w:noProof/>
        </w:rPr>
        <w:lastRenderedPageBreak/>
        <w:drawing>
          <wp:inline distT="0" distB="0" distL="0" distR="0" wp14:anchorId="14B120A1" wp14:editId="2509ABD0">
            <wp:extent cx="5943600" cy="471297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1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B392F" w14:textId="77777777" w:rsidR="00F11BAF" w:rsidRDefault="00F11BAF" w:rsidP="00F11BAF">
      <w:pPr>
        <w:widowControl w:val="0"/>
        <w:rPr>
          <w:rFonts w:ascii="Times" w:eastAsia="Times" w:hAnsi="Times" w:cs="Times"/>
          <w:color w:val="000000"/>
        </w:rPr>
        <w:sectPr w:rsidR="00F11BAF">
          <w:type w:val="continuous"/>
          <w:pgSz w:w="12240" w:h="15840"/>
          <w:pgMar w:top="616" w:right="645" w:bottom="511" w:left="544" w:header="0" w:footer="720" w:gutter="0"/>
          <w:cols w:space="720"/>
        </w:sectPr>
      </w:pPr>
    </w:p>
    <w:p w14:paraId="1B9DC5D3" w14:textId="77777777" w:rsidR="00F11BAF" w:rsidRDefault="00F11BAF" w:rsidP="00F11BAF">
      <w:pPr>
        <w:widowControl w:val="0"/>
        <w:spacing w:line="199" w:lineRule="auto"/>
        <w:rPr>
          <w:rFonts w:ascii="Times" w:eastAsia="Times" w:hAnsi="Times" w:cs="Times"/>
          <w:color w:val="000000"/>
        </w:rPr>
        <w:sectPr w:rsidR="00F11BAF">
          <w:type w:val="continuous"/>
          <w:pgSz w:w="12240" w:h="15840"/>
          <w:pgMar w:top="616" w:right="1440" w:bottom="511" w:left="1440" w:header="0" w:footer="720" w:gutter="0"/>
          <w:cols w:space="720"/>
        </w:sectPr>
      </w:pPr>
    </w:p>
    <w:p w14:paraId="0EBAEBF9" w14:textId="77777777" w:rsidR="00F11BAF" w:rsidRDefault="00F11BAF" w:rsidP="00F11BAF">
      <w:pPr>
        <w:widowControl w:val="0"/>
        <w:rPr>
          <w:rFonts w:ascii="Times" w:eastAsia="Times" w:hAnsi="Times" w:cs="Times"/>
          <w:b/>
          <w:color w:val="001F5F"/>
          <w:sz w:val="48"/>
          <w:szCs w:val="48"/>
        </w:rPr>
      </w:pPr>
      <w:r>
        <w:rPr>
          <w:rFonts w:ascii="Times" w:eastAsia="Times" w:hAnsi="Times" w:cs="Times"/>
          <w:b/>
          <w:color w:val="001F5F"/>
          <w:sz w:val="48"/>
          <w:szCs w:val="48"/>
        </w:rPr>
        <w:lastRenderedPageBreak/>
        <w:t>Vaccination appointment(</w:t>
      </w:r>
      <w:r w:rsidRPr="00795319">
        <w:rPr>
          <w:rFonts w:ascii="Times" w:eastAsia="Times" w:hAnsi="Times" w:cs="Times"/>
          <w:b/>
          <w:color w:val="001F5F"/>
          <w:sz w:val="48"/>
          <w:szCs w:val="48"/>
        </w:rPr>
        <w:t>Vaccinationapplication</w:t>
      </w:r>
      <w:r>
        <w:rPr>
          <w:rFonts w:ascii="Times" w:eastAsia="Times" w:hAnsi="Times" w:cs="Times"/>
          <w:b/>
          <w:color w:val="001F5F"/>
          <w:sz w:val="48"/>
          <w:szCs w:val="48"/>
        </w:rPr>
        <w:t>.php)</w:t>
      </w:r>
    </w:p>
    <w:p w14:paraId="33FB6B67" w14:textId="77777777" w:rsidR="00F11BAF" w:rsidRDefault="00F11BAF" w:rsidP="00F11BAF">
      <w:pPr>
        <w:widowControl w:val="0"/>
        <w:rPr>
          <w:noProof/>
        </w:rPr>
      </w:pPr>
    </w:p>
    <w:p w14:paraId="4F540DE2" w14:textId="7F111BB5" w:rsidR="00F11BAF" w:rsidRDefault="00F11BAF" w:rsidP="00176EF0">
      <w:pPr>
        <w:widowControl w:val="0"/>
        <w:ind w:left="0"/>
        <w:rPr>
          <w:rFonts w:ascii="Times" w:eastAsia="Times" w:hAnsi="Times" w:cs="Times"/>
          <w:b/>
          <w:color w:val="001F5F"/>
          <w:sz w:val="48"/>
          <w:szCs w:val="48"/>
        </w:rPr>
      </w:pPr>
      <w:r>
        <w:rPr>
          <w:noProof/>
        </w:rPr>
        <w:drawing>
          <wp:inline distT="0" distB="0" distL="0" distR="0" wp14:anchorId="3032920D" wp14:editId="1F19CD0C">
            <wp:extent cx="7017385" cy="1246505"/>
            <wp:effectExtent l="0" t="0" r="0" b="0"/>
            <wp:docPr id="361" name="Picture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7017385" cy="124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0E417" w14:textId="4E7B91B4" w:rsidR="00176EF0" w:rsidRDefault="00176EF0" w:rsidP="00176EF0">
      <w:pPr>
        <w:widowControl w:val="0"/>
        <w:ind w:left="0"/>
        <w:rPr>
          <w:rFonts w:ascii="Times" w:eastAsia="Times" w:hAnsi="Times" w:cs="Times"/>
          <w:b/>
          <w:color w:val="001F5F"/>
          <w:sz w:val="48"/>
          <w:szCs w:val="48"/>
        </w:rPr>
      </w:pPr>
      <w:r>
        <w:rPr>
          <w:noProof/>
        </w:rPr>
        <w:drawing>
          <wp:inline distT="0" distB="0" distL="0" distR="0" wp14:anchorId="61FFF546" wp14:editId="2B1E8FB3">
            <wp:extent cx="6858000" cy="594995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94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191C3" w14:textId="1AFFF12C" w:rsidR="00176EF0" w:rsidRDefault="00176EF0" w:rsidP="00176EF0">
      <w:pPr>
        <w:widowControl w:val="0"/>
        <w:ind w:left="0"/>
        <w:rPr>
          <w:rFonts w:ascii="Times" w:eastAsia="Times" w:hAnsi="Times" w:cs="Times"/>
          <w:b/>
          <w:color w:val="001F5F"/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2D3542AA" wp14:editId="5DDE3B57">
            <wp:extent cx="6858000" cy="4092575"/>
            <wp:effectExtent l="0" t="0" r="0" b="317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09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3EF89" w14:textId="21D11604" w:rsidR="00F42B33" w:rsidRDefault="00F42B33" w:rsidP="00176EF0">
      <w:pPr>
        <w:widowControl w:val="0"/>
        <w:ind w:left="0"/>
        <w:rPr>
          <w:rFonts w:ascii="Times" w:eastAsia="Times" w:hAnsi="Times" w:cs="Times"/>
          <w:b/>
          <w:color w:val="001F5F"/>
          <w:sz w:val="48"/>
          <w:szCs w:val="48"/>
        </w:rPr>
      </w:pPr>
      <w:r>
        <w:rPr>
          <w:noProof/>
        </w:rPr>
        <w:drawing>
          <wp:inline distT="0" distB="0" distL="0" distR="0" wp14:anchorId="3CBA05D9" wp14:editId="3040C426">
            <wp:extent cx="6858000" cy="2142233"/>
            <wp:effectExtent l="0" t="0" r="0" b="0"/>
            <wp:docPr id="362" name="Picture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142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65830" w14:textId="640DB761" w:rsidR="00F42B33" w:rsidRDefault="00F42B33" w:rsidP="00176EF0">
      <w:pPr>
        <w:widowControl w:val="0"/>
        <w:ind w:left="0"/>
        <w:rPr>
          <w:rFonts w:ascii="Times" w:eastAsia="Times" w:hAnsi="Times" w:cs="Times"/>
          <w:b/>
          <w:color w:val="001F5F"/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7D40F2E7" wp14:editId="1485A324">
            <wp:extent cx="6858000" cy="5598795"/>
            <wp:effectExtent l="0" t="0" r="0" b="190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59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77FE6" w14:textId="27BAA2F4" w:rsidR="00E20026" w:rsidRPr="00E20026" w:rsidRDefault="00E20026" w:rsidP="00E20026">
      <w:pPr>
        <w:jc w:val="center"/>
        <w:rPr>
          <w:rFonts w:ascii="Bodoni MT Black" w:hAnsi="Bodoni MT Black"/>
          <w:b/>
          <w:bCs/>
          <w:sz w:val="48"/>
          <w:szCs w:val="48"/>
        </w:rPr>
      </w:pPr>
      <w:r w:rsidRPr="00E20026">
        <w:rPr>
          <w:rFonts w:ascii="Bodoni MT Black" w:hAnsi="Bodoni MT Black"/>
          <w:b/>
          <w:bCs/>
          <w:sz w:val="48"/>
          <w:szCs w:val="48"/>
        </w:rPr>
        <w:t>ERD DIAGRAM</w:t>
      </w:r>
      <w:r w:rsidR="00F42B33">
        <w:rPr>
          <w:rFonts w:ascii="Bodoni MT Black" w:hAnsi="Bodoni MT Black"/>
          <w:b/>
          <w:bCs/>
          <w:sz w:val="48"/>
          <w:szCs w:val="48"/>
        </w:rPr>
        <w:t>(database/what.sql</w:t>
      </w:r>
      <w:bookmarkStart w:id="2" w:name="_GoBack"/>
      <w:bookmarkEnd w:id="2"/>
      <w:r w:rsidR="00F42B33">
        <w:rPr>
          <w:rFonts w:ascii="Bodoni MT Black" w:hAnsi="Bodoni MT Black"/>
          <w:b/>
          <w:bCs/>
          <w:sz w:val="48"/>
          <w:szCs w:val="48"/>
        </w:rPr>
        <w:t>)</w:t>
      </w:r>
    </w:p>
    <w:p w14:paraId="3866AF9D" w14:textId="5932B09B" w:rsidR="00E20026" w:rsidRPr="00E20026" w:rsidRDefault="00E20026" w:rsidP="00F42B33">
      <w:pPr>
        <w:tabs>
          <w:tab w:val="left" w:pos="3646"/>
        </w:tabs>
        <w:ind w:left="0"/>
      </w:pPr>
      <w:r>
        <w:tab/>
        <w:t>`</w:t>
      </w:r>
    </w:p>
    <w:p w14:paraId="055DF6BA" w14:textId="051B7E94" w:rsidR="00E20026" w:rsidRPr="00E20026" w:rsidRDefault="00F42B33" w:rsidP="00E20026">
      <w:r>
        <w:rPr>
          <w:noProof/>
        </w:rPr>
        <w:drawing>
          <wp:inline distT="0" distB="0" distL="0" distR="0" wp14:anchorId="0AD3B8EE" wp14:editId="780431F4">
            <wp:extent cx="6858000" cy="1808480"/>
            <wp:effectExtent l="0" t="0" r="0" b="127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80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94B1B" w14:textId="0003166B" w:rsidR="00E20026" w:rsidRPr="00E20026" w:rsidRDefault="00E20026" w:rsidP="00E20026"/>
    <w:p w14:paraId="117FAA0E" w14:textId="69AB8622" w:rsidR="00E20026" w:rsidRDefault="00E20026" w:rsidP="00E20026"/>
    <w:p w14:paraId="7445A85B" w14:textId="754D9680" w:rsidR="00E20026" w:rsidRDefault="00E20026" w:rsidP="00E20026">
      <w:pPr>
        <w:tabs>
          <w:tab w:val="left" w:pos="8962"/>
        </w:tabs>
      </w:pPr>
      <w:r>
        <w:tab/>
      </w:r>
    </w:p>
    <w:p w14:paraId="3C93AA88" w14:textId="0801EAF7" w:rsidR="00E20026" w:rsidRDefault="00E20026" w:rsidP="00E20026">
      <w:pPr>
        <w:tabs>
          <w:tab w:val="left" w:pos="8962"/>
        </w:tabs>
      </w:pPr>
    </w:p>
    <w:p w14:paraId="4C9FCB1D" w14:textId="293FF905" w:rsidR="00E20026" w:rsidRDefault="00E20026" w:rsidP="00E20026">
      <w:pPr>
        <w:tabs>
          <w:tab w:val="left" w:pos="8962"/>
        </w:tabs>
      </w:pPr>
    </w:p>
    <w:p w14:paraId="1640F45C" w14:textId="54EB2218" w:rsidR="00E20026" w:rsidRDefault="00E20026" w:rsidP="00E20026">
      <w:pPr>
        <w:tabs>
          <w:tab w:val="left" w:pos="8962"/>
        </w:tabs>
      </w:pPr>
    </w:p>
    <w:p w14:paraId="5B87E728" w14:textId="07BBCDB7" w:rsidR="00E20026" w:rsidRDefault="00E20026" w:rsidP="00E20026">
      <w:pPr>
        <w:tabs>
          <w:tab w:val="left" w:pos="8962"/>
        </w:tabs>
      </w:pPr>
    </w:p>
    <w:p w14:paraId="4ACF9356" w14:textId="18542A61" w:rsidR="00E20026" w:rsidRDefault="00E20026" w:rsidP="00E20026">
      <w:pPr>
        <w:tabs>
          <w:tab w:val="left" w:pos="8962"/>
        </w:tabs>
      </w:pPr>
    </w:p>
    <w:p w14:paraId="6FEA806F" w14:textId="124E212E" w:rsidR="00E20026" w:rsidRDefault="00E20026" w:rsidP="00E20026">
      <w:pPr>
        <w:tabs>
          <w:tab w:val="left" w:pos="8962"/>
        </w:tabs>
      </w:pPr>
    </w:p>
    <w:p w14:paraId="7B0FF1C1" w14:textId="77777777" w:rsidR="00E20026" w:rsidRDefault="00E20026" w:rsidP="00E20026">
      <w:pPr>
        <w:tabs>
          <w:tab w:val="left" w:pos="2825"/>
        </w:tabs>
        <w:jc w:val="center"/>
        <w:rPr>
          <w:rFonts w:ascii="Adobe Caslon Pro" w:hAnsi="Adobe Caslon Pro"/>
          <w:sz w:val="56"/>
          <w:szCs w:val="56"/>
        </w:rPr>
      </w:pPr>
    </w:p>
    <w:p w14:paraId="63DE806A" w14:textId="77777777" w:rsidR="00E20026" w:rsidRDefault="00E20026" w:rsidP="00E20026">
      <w:pPr>
        <w:tabs>
          <w:tab w:val="left" w:pos="2825"/>
        </w:tabs>
        <w:jc w:val="center"/>
        <w:rPr>
          <w:rFonts w:ascii="Adobe Caslon Pro" w:hAnsi="Adobe Caslon Pro"/>
          <w:sz w:val="56"/>
          <w:szCs w:val="56"/>
        </w:rPr>
      </w:pPr>
    </w:p>
    <w:p w14:paraId="6A5C6932" w14:textId="77777777" w:rsidR="00E20026" w:rsidRDefault="00E20026" w:rsidP="00E20026">
      <w:pPr>
        <w:tabs>
          <w:tab w:val="left" w:pos="2825"/>
        </w:tabs>
        <w:jc w:val="center"/>
        <w:rPr>
          <w:rFonts w:ascii="Adobe Caslon Pro" w:hAnsi="Adobe Caslon Pro"/>
          <w:sz w:val="56"/>
          <w:szCs w:val="56"/>
        </w:rPr>
      </w:pPr>
    </w:p>
    <w:p w14:paraId="0C0FA475" w14:textId="77777777" w:rsidR="00E20026" w:rsidRDefault="00E20026" w:rsidP="00E20026">
      <w:pPr>
        <w:tabs>
          <w:tab w:val="left" w:pos="2825"/>
        </w:tabs>
        <w:jc w:val="center"/>
        <w:rPr>
          <w:rFonts w:ascii="Adobe Caslon Pro" w:hAnsi="Adobe Caslon Pro"/>
          <w:sz w:val="56"/>
          <w:szCs w:val="56"/>
        </w:rPr>
      </w:pPr>
    </w:p>
    <w:p w14:paraId="4CC6E7E3" w14:textId="43A71501" w:rsidR="00E20026" w:rsidRPr="0006304E" w:rsidRDefault="00E20026" w:rsidP="00E20026">
      <w:pPr>
        <w:tabs>
          <w:tab w:val="left" w:pos="2825"/>
        </w:tabs>
        <w:jc w:val="center"/>
        <w:rPr>
          <w:rFonts w:ascii="Adobe Caslon Pro" w:hAnsi="Adobe Caslon Pro"/>
          <w:sz w:val="56"/>
          <w:szCs w:val="56"/>
        </w:rPr>
      </w:pPr>
      <w:r>
        <w:rPr>
          <w:rFonts w:ascii="Adobe Caslon Pro" w:hAnsi="Adobe Caslon Pro"/>
          <w:sz w:val="56"/>
          <w:szCs w:val="56"/>
        </w:rPr>
        <w:t>THANK YOU FOR READING THE DEVELOPER GUIDE.</w:t>
      </w:r>
    </w:p>
    <w:p w14:paraId="5A5BA91E" w14:textId="77777777" w:rsidR="00E20026" w:rsidRPr="00E20026" w:rsidRDefault="00E20026" w:rsidP="00E20026">
      <w:pPr>
        <w:tabs>
          <w:tab w:val="left" w:pos="8962"/>
        </w:tabs>
      </w:pPr>
    </w:p>
    <w:sectPr w:rsidR="00E20026" w:rsidRPr="00E20026" w:rsidSect="00A66B18">
      <w:headerReference w:type="default" r:id="rId84"/>
      <w:pgSz w:w="12240" w:h="15840" w:code="1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7C03CD3" w14:textId="77777777" w:rsidR="000A2091" w:rsidRDefault="000A2091" w:rsidP="00A66B18">
      <w:pPr>
        <w:spacing w:before="0" w:after="0"/>
      </w:pPr>
      <w:r>
        <w:separator/>
      </w:r>
    </w:p>
  </w:endnote>
  <w:endnote w:type="continuationSeparator" w:id="0">
    <w:p w14:paraId="0B609B4B" w14:textId="77777777" w:rsidR="000A2091" w:rsidRDefault="000A2091" w:rsidP="00A66B18">
      <w:pPr>
        <w:spacing w:before="0"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Franklin Gothic Book">
    <w:altName w:val="Franklin Gothic Book"/>
    <w:panose1 w:val="020B0503020102020204"/>
    <w:charset w:val="00"/>
    <w:family w:val="swiss"/>
    <w:pitch w:val="variable"/>
    <w:sig w:usb0="00000287" w:usb1="00000000" w:usb2="00000000" w:usb3="00000000" w:csb0="0000009F" w:csb1="00000000"/>
  </w:font>
  <w:font w:name="HGGothicE">
    <w:charset w:val="80"/>
    <w:family w:val="modern"/>
    <w:pitch w:val="fixed"/>
    <w:sig w:usb0="E00002FF" w:usb1="2AC7EDFE" w:usb2="00000012" w:usb3="00000000" w:csb0="00020001" w:csb1="00000000"/>
  </w:font>
  <w:font w:name="Franklin Gothic Medium">
    <w:panose1 w:val="020B0603020102020204"/>
    <w:charset w:val="00"/>
    <w:family w:val="swiss"/>
    <w:pitch w:val="variable"/>
    <w:sig w:usb0="00000287" w:usb1="00000000" w:usb2="00000000" w:usb3="00000000" w:csb0="0000009F" w:csb1="00000000"/>
  </w:font>
  <w:font w:name="HGSoeiKakugothicUB">
    <w:charset w:val="80"/>
    <w:family w:val="modern"/>
    <w:pitch w:val="fixed"/>
    <w:sig w:usb0="E00002FF" w:usb1="2AC7EDFE" w:usb2="00000012" w:usb3="00000000" w:csb0="0002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Berlin Sans FB Demi">
    <w:panose1 w:val="020E0802020502020306"/>
    <w:charset w:val="00"/>
    <w:family w:val="swiss"/>
    <w:pitch w:val="variable"/>
    <w:sig w:usb0="00000003" w:usb1="00000000" w:usb2="00000000" w:usb3="00000000" w:csb0="00000001" w:csb1="00000000"/>
  </w:font>
  <w:font w:name="Times">
    <w:altName w:val="Times New Roman"/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Bodoni MT Black">
    <w:panose1 w:val="02070A03080606020203"/>
    <w:charset w:val="00"/>
    <w:family w:val="roman"/>
    <w:pitch w:val="variable"/>
    <w:sig w:usb0="00000003" w:usb1="00000000" w:usb2="00000000" w:usb3="00000000" w:csb0="00000001" w:csb1="00000000"/>
  </w:font>
  <w:font w:name="Adobe Caslon Pro">
    <w:panose1 w:val="0205050205050A020403"/>
    <w:charset w:val="00"/>
    <w:family w:val="roman"/>
    <w:notTrueType/>
    <w:pitch w:val="variable"/>
    <w:sig w:usb0="00000007" w:usb1="00000001" w:usb2="00000000" w:usb3="00000000" w:csb0="00000093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D32A8B1" w14:textId="77777777" w:rsidR="00F11BAF" w:rsidRDefault="00F11BAF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C4E34AA" w14:textId="77777777" w:rsidR="00F11BAF" w:rsidRDefault="00F11BAF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17D310A" w14:textId="77777777" w:rsidR="00F11BAF" w:rsidRDefault="00F11BAF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BA6E7F2" w14:textId="77777777" w:rsidR="000A2091" w:rsidRDefault="000A2091" w:rsidP="00A66B18">
      <w:pPr>
        <w:spacing w:before="0" w:after="0"/>
      </w:pPr>
      <w:r>
        <w:separator/>
      </w:r>
    </w:p>
  </w:footnote>
  <w:footnote w:type="continuationSeparator" w:id="0">
    <w:p w14:paraId="0B1CC5DD" w14:textId="77777777" w:rsidR="000A2091" w:rsidRDefault="000A2091" w:rsidP="00A66B18">
      <w:pPr>
        <w:spacing w:before="0"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BDC1469" w14:textId="77777777" w:rsidR="00F11BAF" w:rsidRDefault="00F11BAF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72322AA" w14:textId="77777777" w:rsidR="00F11BAF" w:rsidRDefault="00F11BAF" w:rsidP="00585656">
    <w:pPr>
      <w:pStyle w:val="Header"/>
    </w:pPr>
  </w:p>
  <w:p w14:paraId="39F59266" w14:textId="77777777" w:rsidR="00F11BAF" w:rsidRPr="00585656" w:rsidRDefault="00F11BAF" w:rsidP="00585656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7EDD41F" w14:textId="77777777" w:rsidR="00F11BAF" w:rsidRDefault="00F11BAF">
    <w:pPr>
      <w:pStyle w:val="Header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0B99844" w14:textId="77777777" w:rsidR="00A66B18" w:rsidRDefault="00A66B18">
    <w:pPr>
      <w:pStyle w:val="Header"/>
    </w:pPr>
    <w:r w:rsidRPr="0041428F">
      <w:rPr>
        <w:noProof/>
      </w:rPr>
      <mc:AlternateContent>
        <mc:Choice Requires="wpg">
          <w:drawing>
            <wp:anchor distT="0" distB="0" distL="114300" distR="114300" simplePos="0" relativeHeight="251659264" behindDoc="1" locked="0" layoutInCell="1" allowOverlap="1" wp14:anchorId="3ECF6C2F" wp14:editId="36760A70">
              <wp:simplePos x="0" y="0"/>
              <wp:positionH relativeFrom="column">
                <wp:posOffset>-457200</wp:posOffset>
              </wp:positionH>
              <wp:positionV relativeFrom="paragraph">
                <wp:posOffset>-457200</wp:posOffset>
              </wp:positionV>
              <wp:extent cx="8248650" cy="3030070"/>
              <wp:effectExtent l="0" t="0" r="0" b="0"/>
              <wp:wrapNone/>
              <wp:docPr id="19" name="Graphic 17" descr="Curved accent shapes that collectively build the header design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8248650" cy="3030070"/>
                        <a:chOff x="-7144" y="-7144"/>
                        <a:chExt cx="6005513" cy="1924050"/>
                      </a:xfrm>
                    </wpg:grpSpPr>
                    <wps:wsp>
                      <wps:cNvPr id="20" name="Freeform: Shape 20"/>
                      <wps:cNvSpPr/>
                      <wps:spPr>
                        <a:xfrm>
                          <a:off x="2121694" y="-7144"/>
                          <a:ext cx="3876675" cy="1762125"/>
                        </a:xfrm>
                        <a:custGeom>
                          <a:avLst/>
                          <a:gdLst>
                            <a:gd name="connsiteX0" fmla="*/ 3869531 w 3876675"/>
                            <a:gd name="connsiteY0" fmla="*/ 1359694 h 1762125"/>
                            <a:gd name="connsiteX1" fmla="*/ 2359819 w 3876675"/>
                            <a:gd name="connsiteY1" fmla="*/ 1744504 h 1762125"/>
                            <a:gd name="connsiteX2" fmla="*/ 7144 w 3876675"/>
                            <a:gd name="connsiteY2" fmla="*/ 1287304 h 1762125"/>
                            <a:gd name="connsiteX3" fmla="*/ 7144 w 3876675"/>
                            <a:gd name="connsiteY3" fmla="*/ 7144 h 1762125"/>
                            <a:gd name="connsiteX4" fmla="*/ 3869531 w 3876675"/>
                            <a:gd name="connsiteY4" fmla="*/ 7144 h 1762125"/>
                            <a:gd name="connsiteX5" fmla="*/ 3869531 w 3876675"/>
                            <a:gd name="connsiteY5" fmla="*/ 1359694 h 1762125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</a:cxnLst>
                          <a:rect l="l" t="t" r="r" b="b"/>
                          <a:pathLst>
                            <a:path w="3876675" h="1762125">
                              <a:moveTo>
                                <a:pt x="3869531" y="1359694"/>
                              </a:moveTo>
                              <a:cubicBezTo>
                                <a:pt x="3869531" y="1359694"/>
                                <a:pt x="3379946" y="1834039"/>
                                <a:pt x="2359819" y="1744504"/>
                              </a:cubicBezTo>
                              <a:cubicBezTo>
                                <a:pt x="1339691" y="1654969"/>
                                <a:pt x="936784" y="1180624"/>
                                <a:pt x="7144" y="1287304"/>
                              </a:cubicBezTo>
                              <a:lnTo>
                                <a:pt x="7144" y="7144"/>
                              </a:lnTo>
                              <a:lnTo>
                                <a:pt x="3869531" y="7144"/>
                              </a:lnTo>
                              <a:lnTo>
                                <a:pt x="3869531" y="1359694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accent2"/>
                        </a:solidFill>
                        <a:ln w="9525" cap="flat">
                          <a:noFill/>
                          <a:prstDash val="solid"/>
                          <a:miter/>
                        </a:ln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22" name="Freeform: Shape 22"/>
                      <wps:cNvSpPr/>
                      <wps:spPr>
                        <a:xfrm>
                          <a:off x="-7144" y="-7144"/>
                          <a:ext cx="6000750" cy="1924050"/>
                        </a:xfrm>
                        <a:custGeom>
                          <a:avLst/>
                          <a:gdLst>
                            <a:gd name="connsiteX0" fmla="*/ 7144 w 6000750"/>
                            <a:gd name="connsiteY0" fmla="*/ 1699736 h 1924050"/>
                            <a:gd name="connsiteX1" fmla="*/ 2934176 w 6000750"/>
                            <a:gd name="connsiteY1" fmla="*/ 1484471 h 1924050"/>
                            <a:gd name="connsiteX2" fmla="*/ 5998369 w 6000750"/>
                            <a:gd name="connsiteY2" fmla="*/ 893921 h 1924050"/>
                            <a:gd name="connsiteX3" fmla="*/ 5998369 w 6000750"/>
                            <a:gd name="connsiteY3" fmla="*/ 7144 h 1924050"/>
                            <a:gd name="connsiteX4" fmla="*/ 7144 w 6000750"/>
                            <a:gd name="connsiteY4" fmla="*/ 7144 h 1924050"/>
                            <a:gd name="connsiteX5" fmla="*/ 7144 w 6000750"/>
                            <a:gd name="connsiteY5" fmla="*/ 1699736 h 1924050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</a:cxnLst>
                          <a:rect l="l" t="t" r="r" b="b"/>
                          <a:pathLst>
                            <a:path w="6000750" h="1924050">
                              <a:moveTo>
                                <a:pt x="7144" y="1699736"/>
                              </a:moveTo>
                              <a:cubicBezTo>
                                <a:pt x="7144" y="1699736"/>
                                <a:pt x="1410176" y="2317909"/>
                                <a:pt x="2934176" y="1484471"/>
                              </a:cubicBezTo>
                              <a:cubicBezTo>
                                <a:pt x="4459129" y="651986"/>
                                <a:pt x="5998369" y="893921"/>
                                <a:pt x="5998369" y="893921"/>
                              </a:cubicBezTo>
                              <a:lnTo>
                                <a:pt x="5998369" y="7144"/>
                              </a:lnTo>
                              <a:lnTo>
                                <a:pt x="7144" y="7144"/>
                              </a:lnTo>
                              <a:lnTo>
                                <a:pt x="7144" y="1699736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accent1"/>
                        </a:solidFill>
                        <a:ln w="9525" cap="flat">
                          <a:noFill/>
                          <a:prstDash val="solid"/>
                          <a:miter/>
                        </a:ln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23" name="Freeform: Shape 23"/>
                      <wps:cNvSpPr/>
                      <wps:spPr>
                        <a:xfrm>
                          <a:off x="-7144" y="-7144"/>
                          <a:ext cx="6000750" cy="904875"/>
                        </a:xfrm>
                        <a:custGeom>
                          <a:avLst/>
                          <a:gdLst>
                            <a:gd name="connsiteX0" fmla="*/ 7144 w 6000750"/>
                            <a:gd name="connsiteY0" fmla="*/ 7144 h 904875"/>
                            <a:gd name="connsiteX1" fmla="*/ 7144 w 6000750"/>
                            <a:gd name="connsiteY1" fmla="*/ 613886 h 904875"/>
                            <a:gd name="connsiteX2" fmla="*/ 3546634 w 6000750"/>
                            <a:gd name="connsiteY2" fmla="*/ 574834 h 904875"/>
                            <a:gd name="connsiteX3" fmla="*/ 5998369 w 6000750"/>
                            <a:gd name="connsiteY3" fmla="*/ 893921 h 904875"/>
                            <a:gd name="connsiteX4" fmla="*/ 5998369 w 6000750"/>
                            <a:gd name="connsiteY4" fmla="*/ 7144 h 904875"/>
                            <a:gd name="connsiteX5" fmla="*/ 7144 w 6000750"/>
                            <a:gd name="connsiteY5" fmla="*/ 7144 h 904875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</a:cxnLst>
                          <a:rect l="l" t="t" r="r" b="b"/>
                          <a:pathLst>
                            <a:path w="6000750" h="904875">
                              <a:moveTo>
                                <a:pt x="7144" y="7144"/>
                              </a:moveTo>
                              <a:lnTo>
                                <a:pt x="7144" y="613886"/>
                              </a:lnTo>
                              <a:cubicBezTo>
                                <a:pt x="647224" y="1034891"/>
                                <a:pt x="2136934" y="964406"/>
                                <a:pt x="3546634" y="574834"/>
                              </a:cubicBezTo>
                              <a:cubicBezTo>
                                <a:pt x="4882039" y="205264"/>
                                <a:pt x="5998369" y="893921"/>
                                <a:pt x="5998369" y="893921"/>
                              </a:cubicBezTo>
                              <a:lnTo>
                                <a:pt x="5998369" y="7144"/>
                              </a:lnTo>
                              <a:lnTo>
                                <a:pt x="7144" y="7144"/>
                              </a:lnTo>
                              <a:close/>
                            </a:path>
                          </a:pathLst>
                        </a:custGeom>
                        <a:gradFill flip="none" rotWithShape="1">
                          <a:gsLst>
                            <a:gs pos="0">
                              <a:schemeClr val="accent1"/>
                            </a:gs>
                            <a:gs pos="100000">
                              <a:schemeClr val="accent1">
                                <a:lumMod val="60000"/>
                                <a:lumOff val="40000"/>
                              </a:schemeClr>
                            </a:gs>
                          </a:gsLst>
                          <a:lin ang="0" scaled="1"/>
                          <a:tileRect/>
                        </a:gradFill>
                        <a:ln w="9525" cap="flat">
                          <a:noFill/>
                          <a:prstDash val="solid"/>
                          <a:miter/>
                        </a:ln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24" name="Freeform: Shape 24"/>
                      <wps:cNvSpPr/>
                      <wps:spPr>
                        <a:xfrm>
                          <a:off x="3176111" y="924401"/>
                          <a:ext cx="2819400" cy="828675"/>
                        </a:xfrm>
                        <a:custGeom>
                          <a:avLst/>
                          <a:gdLst>
                            <a:gd name="connsiteX0" fmla="*/ 7144 w 2819400"/>
                            <a:gd name="connsiteY0" fmla="*/ 481489 h 828675"/>
                            <a:gd name="connsiteX1" fmla="*/ 1305401 w 2819400"/>
                            <a:gd name="connsiteY1" fmla="*/ 812959 h 828675"/>
                            <a:gd name="connsiteX2" fmla="*/ 2815114 w 2819400"/>
                            <a:gd name="connsiteY2" fmla="*/ 428149 h 828675"/>
                            <a:gd name="connsiteX3" fmla="*/ 2815114 w 2819400"/>
                            <a:gd name="connsiteY3" fmla="*/ 7144 h 828675"/>
                            <a:gd name="connsiteX4" fmla="*/ 7144 w 2819400"/>
                            <a:gd name="connsiteY4" fmla="*/ 481489 h 828675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</a:cxnLst>
                          <a:rect l="l" t="t" r="r" b="b"/>
                          <a:pathLst>
                            <a:path w="2819400" h="828675">
                              <a:moveTo>
                                <a:pt x="7144" y="481489"/>
                              </a:moveTo>
                              <a:cubicBezTo>
                                <a:pt x="380524" y="602456"/>
                                <a:pt x="751999" y="764381"/>
                                <a:pt x="1305401" y="812959"/>
                              </a:cubicBezTo>
                              <a:cubicBezTo>
                                <a:pt x="2325529" y="902494"/>
                                <a:pt x="2815114" y="428149"/>
                                <a:pt x="2815114" y="428149"/>
                              </a:cubicBezTo>
                              <a:lnTo>
                                <a:pt x="2815114" y="7144"/>
                              </a:lnTo>
                              <a:cubicBezTo>
                                <a:pt x="2332196" y="236696"/>
                                <a:pt x="1376839" y="568166"/>
                                <a:pt x="7144" y="481489"/>
                              </a:cubicBezTo>
                              <a:close/>
                            </a:path>
                          </a:pathLst>
                        </a:custGeom>
                        <a:gradFill>
                          <a:gsLst>
                            <a:gs pos="0">
                              <a:schemeClr val="accent2"/>
                            </a:gs>
                            <a:gs pos="100000">
                              <a:schemeClr val="accent2">
                                <a:lumMod val="75000"/>
                              </a:schemeClr>
                            </a:gs>
                          </a:gsLst>
                          <a:lin ang="0" scaled="1"/>
                        </a:gradFill>
                        <a:ln w="9525" cap="flat">
                          <a:noFill/>
                          <a:prstDash val="solid"/>
                          <a:miter/>
                        </a:ln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4C6785B3" id="Graphic 17" o:spid="_x0000_s1026" alt="Curved accent shapes that collectively build the header design" style="position:absolute;margin-left:-36pt;margin-top:-36pt;width:649.5pt;height:238.6pt;z-index:-251657216;mso-width-relative:margin;mso-height-relative:margin" coordorigin="-71,-71" coordsize="60055,192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">
              <v:shape id="Freeform: Shape 20" o:spid="_x0000_s1027" style="position:absolute;left:21216;top:-71;width:38767;height:17620;visibility:visible;mso-wrap-style:square;v-text-anchor:middle" coordsize="3876675,1762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" path="m3869531,1359694v,,-489585,474345,-1509712,384810c1339691,1654969,936784,1180624,7144,1287304l7144,7144r3862387,l3869531,1359694xe" fillcolor="#009dd9 [3205]" stroked="f">
                <v:stroke joinstyle="miter"/>
                <v:path arrowok="t" o:connecttype="custom" o:connectlocs="3869531,1359694;2359819,1744504;7144,1287304;7144,7144;3869531,7144;3869531,1359694" o:connectangles="0,0,0,0,0,0"/>
              </v:shape>
              <v:shape id="Freeform: Shape 22" o:spid="_x0000_s1028" style="position:absolute;left:-71;top:-71;width:60007;height:19240;visibility:visible;mso-wrap-style:square;v-text-anchor:middle" coordsize="6000750,19240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" path="m7144,1699736v,,1403032,618173,2927032,-215265c4459129,651986,5998369,893921,5998369,893921r,-886777l7144,7144r,1692592xe" fillcolor="#17406d [3204]" stroked="f">
                <v:stroke joinstyle="miter"/>
                <v:path arrowok="t" o:connecttype="custom" o:connectlocs="7144,1699736;2934176,1484471;5998369,893921;5998369,7144;7144,7144;7144,1699736" o:connectangles="0,0,0,0,0,0"/>
              </v:shape>
              <v:shape id="Freeform: Shape 23" o:spid="_x0000_s1029" style="position:absolute;left:-71;top:-71;width:60007;height:9048;visibility:visible;mso-wrap-style:square;v-text-anchor:middle" coordsize="6000750,9048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" path="m7144,7144r,606742c647224,1034891,2136934,964406,3546634,574834,4882039,205264,5998369,893921,5998369,893921r,-886777l7144,7144xe" fillcolor="#17406d [3204]" stroked="f">
                <v:fill color2="#4389d7 [1940]" rotate="t" angle="90" focus="100%" type="gradient"/>
                <v:stroke joinstyle="miter"/>
                <v:path arrowok="t" o:connecttype="custom" o:connectlocs="7144,7144;7144,613886;3546634,574834;5998369,893921;5998369,7144;7144,7144" o:connectangles="0,0,0,0,0,0"/>
              </v:shape>
              <v:shape id="Freeform: Shape 24" o:spid="_x0000_s1030" style="position:absolute;left:31761;top:9244;width:28194;height:8286;visibility:visible;mso-wrap-style:square;v-text-anchor:middle" coordsize="2819400,8286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" path="m7144,481489c380524,602456,751999,764381,1305401,812959,2325529,902494,2815114,428149,2815114,428149r,-421005c2332196,236696,1376839,568166,7144,481489xe" fillcolor="#009dd9 [3205]" stroked="f">
                <v:fill color2="#0075a2 [2405]" angle="90" focus="100%" type="gradient"/>
                <v:stroke joinstyle="miter"/>
                <v:path arrowok="t" o:connecttype="custom" o:connectlocs="7144,481489;1305401,812959;2815114,428149;2815114,7144;7144,481489" o:connectangles="0,0,0,0,0"/>
              </v:shape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4CF4C46"/>
    <w:multiLevelType w:val="hybridMultilevel"/>
    <w:tmpl w:val="2EAAB558"/>
    <w:lvl w:ilvl="0" w:tplc="998C22EC">
      <w:start w:val="10"/>
      <w:numFmt w:val="decimal"/>
      <w:lvlText w:val="%1."/>
      <w:lvlJc w:val="left"/>
      <w:pPr>
        <w:ind w:left="465" w:hanging="375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70" w:hanging="360"/>
      </w:pPr>
    </w:lvl>
    <w:lvl w:ilvl="2" w:tplc="0409001B" w:tentative="1">
      <w:start w:val="1"/>
      <w:numFmt w:val="lowerRoman"/>
      <w:lvlText w:val="%3."/>
      <w:lvlJc w:val="right"/>
      <w:pPr>
        <w:ind w:left="1890" w:hanging="180"/>
      </w:pPr>
    </w:lvl>
    <w:lvl w:ilvl="3" w:tplc="0409000F" w:tentative="1">
      <w:start w:val="1"/>
      <w:numFmt w:val="decimal"/>
      <w:lvlText w:val="%4."/>
      <w:lvlJc w:val="left"/>
      <w:pPr>
        <w:ind w:left="2610" w:hanging="360"/>
      </w:pPr>
    </w:lvl>
    <w:lvl w:ilvl="4" w:tplc="04090019" w:tentative="1">
      <w:start w:val="1"/>
      <w:numFmt w:val="lowerLetter"/>
      <w:lvlText w:val="%5."/>
      <w:lvlJc w:val="left"/>
      <w:pPr>
        <w:ind w:left="3330" w:hanging="360"/>
      </w:pPr>
    </w:lvl>
    <w:lvl w:ilvl="5" w:tplc="0409001B" w:tentative="1">
      <w:start w:val="1"/>
      <w:numFmt w:val="lowerRoman"/>
      <w:lvlText w:val="%6."/>
      <w:lvlJc w:val="right"/>
      <w:pPr>
        <w:ind w:left="4050" w:hanging="180"/>
      </w:pPr>
    </w:lvl>
    <w:lvl w:ilvl="6" w:tplc="0409000F" w:tentative="1">
      <w:start w:val="1"/>
      <w:numFmt w:val="decimal"/>
      <w:lvlText w:val="%7."/>
      <w:lvlJc w:val="left"/>
      <w:pPr>
        <w:ind w:left="4770" w:hanging="360"/>
      </w:pPr>
    </w:lvl>
    <w:lvl w:ilvl="7" w:tplc="04090019" w:tentative="1">
      <w:start w:val="1"/>
      <w:numFmt w:val="lowerLetter"/>
      <w:lvlText w:val="%8."/>
      <w:lvlJc w:val="left"/>
      <w:pPr>
        <w:ind w:left="5490" w:hanging="360"/>
      </w:pPr>
    </w:lvl>
    <w:lvl w:ilvl="8" w:tplc="0409001B" w:tentative="1">
      <w:start w:val="1"/>
      <w:numFmt w:val="lowerRoman"/>
      <w:lvlText w:val="%9."/>
      <w:lvlJc w:val="right"/>
      <w:pPr>
        <w:ind w:left="6210" w:hanging="180"/>
      </w:pPr>
    </w:lvl>
  </w:abstractNum>
  <w:abstractNum w:abstractNumId="1" w15:restartNumberingAfterBreak="0">
    <w:nsid w:val="4F8B5EFC"/>
    <w:multiLevelType w:val="hybridMultilevel"/>
    <w:tmpl w:val="A04AE24A"/>
    <w:lvl w:ilvl="0" w:tplc="CD8CFF2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000000" w:themeColor="text1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79382B89"/>
    <w:multiLevelType w:val="hybridMultilevel"/>
    <w:tmpl w:val="07BC3334"/>
    <w:lvl w:ilvl="0" w:tplc="4466592A">
      <w:start w:val="1"/>
      <w:numFmt w:val="decimal"/>
      <w:lvlText w:val="%1."/>
      <w:lvlJc w:val="left"/>
      <w:pPr>
        <w:ind w:left="450" w:hanging="360"/>
      </w:pPr>
      <w:rPr>
        <w:rFonts w:hint="default"/>
        <w:b/>
        <w:u w:val="single"/>
      </w:rPr>
    </w:lvl>
    <w:lvl w:ilvl="1" w:tplc="04090019" w:tentative="1">
      <w:start w:val="1"/>
      <w:numFmt w:val="lowerLetter"/>
      <w:lvlText w:val="%2."/>
      <w:lvlJc w:val="left"/>
      <w:pPr>
        <w:ind w:left="1170" w:hanging="360"/>
      </w:pPr>
    </w:lvl>
    <w:lvl w:ilvl="2" w:tplc="0409001B" w:tentative="1">
      <w:start w:val="1"/>
      <w:numFmt w:val="lowerRoman"/>
      <w:lvlText w:val="%3."/>
      <w:lvlJc w:val="right"/>
      <w:pPr>
        <w:ind w:left="1890" w:hanging="180"/>
      </w:pPr>
    </w:lvl>
    <w:lvl w:ilvl="3" w:tplc="0409000F" w:tentative="1">
      <w:start w:val="1"/>
      <w:numFmt w:val="decimal"/>
      <w:lvlText w:val="%4."/>
      <w:lvlJc w:val="left"/>
      <w:pPr>
        <w:ind w:left="2610" w:hanging="360"/>
      </w:pPr>
    </w:lvl>
    <w:lvl w:ilvl="4" w:tplc="04090019" w:tentative="1">
      <w:start w:val="1"/>
      <w:numFmt w:val="lowerLetter"/>
      <w:lvlText w:val="%5."/>
      <w:lvlJc w:val="left"/>
      <w:pPr>
        <w:ind w:left="3330" w:hanging="360"/>
      </w:pPr>
    </w:lvl>
    <w:lvl w:ilvl="5" w:tplc="0409001B" w:tentative="1">
      <w:start w:val="1"/>
      <w:numFmt w:val="lowerRoman"/>
      <w:lvlText w:val="%6."/>
      <w:lvlJc w:val="right"/>
      <w:pPr>
        <w:ind w:left="4050" w:hanging="180"/>
      </w:pPr>
    </w:lvl>
    <w:lvl w:ilvl="6" w:tplc="0409000F" w:tentative="1">
      <w:start w:val="1"/>
      <w:numFmt w:val="decimal"/>
      <w:lvlText w:val="%7."/>
      <w:lvlJc w:val="left"/>
      <w:pPr>
        <w:ind w:left="4770" w:hanging="360"/>
      </w:pPr>
    </w:lvl>
    <w:lvl w:ilvl="7" w:tplc="04090019" w:tentative="1">
      <w:start w:val="1"/>
      <w:numFmt w:val="lowerLetter"/>
      <w:lvlText w:val="%8."/>
      <w:lvlJc w:val="left"/>
      <w:pPr>
        <w:ind w:left="5490" w:hanging="360"/>
      </w:pPr>
    </w:lvl>
    <w:lvl w:ilvl="8" w:tplc="0409001B" w:tentative="1">
      <w:start w:val="1"/>
      <w:numFmt w:val="lowerRoman"/>
      <w:lvlText w:val="%9."/>
      <w:lvlJc w:val="right"/>
      <w:pPr>
        <w:ind w:left="6210" w:hanging="180"/>
      </w:pPr>
    </w:lvl>
  </w:abstractNum>
  <w:num w:numId="1">
    <w:abstractNumId w:val="1"/>
  </w:num>
  <w:num w:numId="2">
    <w:abstractNumId w:val="2"/>
  </w:num>
  <w:num w:numId="3">
    <w:abstractNumId w:val="0"/>
  </w:num>
  <w:num w:numId="4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removePersonalInformation/>
  <w:removeDateAndTime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B72D4"/>
    <w:rsid w:val="000270EF"/>
    <w:rsid w:val="00041F14"/>
    <w:rsid w:val="00083BAA"/>
    <w:rsid w:val="000A2091"/>
    <w:rsid w:val="0010680C"/>
    <w:rsid w:val="00152B0B"/>
    <w:rsid w:val="001719A3"/>
    <w:rsid w:val="001766D6"/>
    <w:rsid w:val="00176EF0"/>
    <w:rsid w:val="00192419"/>
    <w:rsid w:val="001C270D"/>
    <w:rsid w:val="001E2320"/>
    <w:rsid w:val="00214E28"/>
    <w:rsid w:val="003104F2"/>
    <w:rsid w:val="00352B81"/>
    <w:rsid w:val="00394757"/>
    <w:rsid w:val="003A0150"/>
    <w:rsid w:val="003E24DF"/>
    <w:rsid w:val="0041428F"/>
    <w:rsid w:val="004A2B0D"/>
    <w:rsid w:val="004B0693"/>
    <w:rsid w:val="005C2210"/>
    <w:rsid w:val="00615018"/>
    <w:rsid w:val="0062123A"/>
    <w:rsid w:val="00646E75"/>
    <w:rsid w:val="006B72D4"/>
    <w:rsid w:val="006F6F10"/>
    <w:rsid w:val="00783E79"/>
    <w:rsid w:val="007B5AE8"/>
    <w:rsid w:val="007F5192"/>
    <w:rsid w:val="008E7721"/>
    <w:rsid w:val="00A26FE7"/>
    <w:rsid w:val="00A66B18"/>
    <w:rsid w:val="00A6783B"/>
    <w:rsid w:val="00A96CF8"/>
    <w:rsid w:val="00AA089B"/>
    <w:rsid w:val="00AC2DE9"/>
    <w:rsid w:val="00AE1388"/>
    <w:rsid w:val="00AF3982"/>
    <w:rsid w:val="00B50294"/>
    <w:rsid w:val="00B57D6E"/>
    <w:rsid w:val="00C701F7"/>
    <w:rsid w:val="00C70786"/>
    <w:rsid w:val="00D10958"/>
    <w:rsid w:val="00D66593"/>
    <w:rsid w:val="00DE6DA2"/>
    <w:rsid w:val="00DF2D30"/>
    <w:rsid w:val="00E20026"/>
    <w:rsid w:val="00E4786A"/>
    <w:rsid w:val="00E55D74"/>
    <w:rsid w:val="00E6540C"/>
    <w:rsid w:val="00E81E2A"/>
    <w:rsid w:val="00EE0952"/>
    <w:rsid w:val="00F11BAF"/>
    <w:rsid w:val="00F42B33"/>
    <w:rsid w:val="00F61AE2"/>
    <w:rsid w:val="00FE0F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A19DDC7"/>
  <w14:defaultImageDpi w14:val="32767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ja-JP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8" w:qFormat="1"/>
    <w:lsdException w:name="heading 2" w:semiHidden="1" w:uiPriority="9" w:unhideWhenUsed="1" w:qFormat="1"/>
    <w:lsdException w:name="heading 3" w:semiHidden="1" w:uiPriority="9" w:qFormat="1"/>
    <w:lsdException w:name="heading 4" w:semiHidden="1" w:uiPriority="9" w:qFormat="1"/>
    <w:lsdException w:name="heading 5" w:semiHidden="1" w:uiPriority="9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iPriority="6" w:unhideWhenUsed="1" w:qFormat="1"/>
    <w:lsdException w:name="Signature" w:semiHidden="1" w:uiPriority="7" w:unhideWhenUsed="1" w:qFormat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1" w:qFormat="1"/>
    <w:lsdException w:name="Salutation" w:semiHidden="1" w:uiPriority="4" w:unhideWhenUsed="1" w:qFormat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1"/>
    <w:lsdException w:name="Emphasis" w:semiHidden="1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qFormat="1"/>
    <w:lsdException w:name="Quote" w:semiHidden="1" w:uiPriority="29"/>
    <w:lsdException w:name="Intense Quote" w:semiHidden="1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/>
    <w:lsdException w:name="Intense Emphasis" w:semiHidden="1" w:uiPriority="21"/>
    <w:lsdException w:name="Subtle Reference" w:semiHidden="1" w:uiPriority="31"/>
    <w:lsdException w:name="Intense Reference" w:semiHidden="1" w:uiPriority="32"/>
    <w:lsdException w:name="Book Title" w:semiHidden="1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/>
    <w:lsdException w:name="Unresolved Mention" w:semiHidden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  <w:rsid w:val="00A6783B"/>
    <w:pPr>
      <w:spacing w:before="40" w:after="360"/>
      <w:ind w:left="720" w:right="720"/>
    </w:pPr>
    <w:rPr>
      <w:rFonts w:eastAsiaTheme="minorHAnsi"/>
      <w:color w:val="595959" w:themeColor="text1" w:themeTint="A6"/>
      <w:kern w:val="20"/>
      <w:szCs w:val="20"/>
    </w:rPr>
  </w:style>
  <w:style w:type="paragraph" w:styleId="Heading1">
    <w:name w:val="heading 1"/>
    <w:basedOn w:val="Normal"/>
    <w:next w:val="Normal"/>
    <w:link w:val="Heading1Char"/>
    <w:uiPriority w:val="8"/>
    <w:unhideWhenUsed/>
    <w:qFormat/>
    <w:rsid w:val="003E24DF"/>
    <w:pPr>
      <w:spacing w:before="0"/>
      <w:contextualSpacing/>
      <w:outlineLvl w:val="0"/>
    </w:pPr>
    <w:rPr>
      <w:rFonts w:asciiTheme="majorHAnsi" w:eastAsiaTheme="majorEastAsia" w:hAnsiTheme="majorHAnsi" w:cstheme="majorBidi"/>
      <w:caps/>
      <w:color w:val="112F51" w:themeColor="accent1" w:themeShade="BF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A2B0D"/>
    <w:pPr>
      <w:keepNext/>
      <w:keepLines/>
      <w:spacing w:after="0"/>
      <w:outlineLvl w:val="1"/>
    </w:pPr>
    <w:rPr>
      <w:rFonts w:asciiTheme="majorHAnsi" w:eastAsiaTheme="majorEastAsia" w:hAnsiTheme="majorHAnsi" w:cstheme="majorBidi"/>
      <w:color w:val="112F51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8"/>
    <w:rsid w:val="003E24DF"/>
    <w:rPr>
      <w:rFonts w:asciiTheme="majorHAnsi" w:eastAsiaTheme="majorEastAsia" w:hAnsiTheme="majorHAnsi" w:cstheme="majorBidi"/>
      <w:caps/>
      <w:color w:val="112F51" w:themeColor="accent1" w:themeShade="BF"/>
      <w:kern w:val="20"/>
      <w:sz w:val="20"/>
      <w:szCs w:val="20"/>
    </w:rPr>
  </w:style>
  <w:style w:type="paragraph" w:customStyle="1" w:styleId="Recipient">
    <w:name w:val="Recipient"/>
    <w:basedOn w:val="Normal"/>
    <w:uiPriority w:val="3"/>
    <w:qFormat/>
    <w:rsid w:val="00A66B18"/>
    <w:pPr>
      <w:spacing w:before="840" w:after="40"/>
    </w:pPr>
    <w:rPr>
      <w:b/>
      <w:bCs/>
      <w:color w:val="000000" w:themeColor="text1"/>
    </w:rPr>
  </w:style>
  <w:style w:type="paragraph" w:styleId="Salutation">
    <w:name w:val="Salutation"/>
    <w:basedOn w:val="Normal"/>
    <w:link w:val="SalutationChar"/>
    <w:uiPriority w:val="4"/>
    <w:unhideWhenUsed/>
    <w:qFormat/>
    <w:rsid w:val="00A66B18"/>
    <w:pPr>
      <w:spacing w:before="720"/>
    </w:pPr>
  </w:style>
  <w:style w:type="character" w:customStyle="1" w:styleId="SalutationChar">
    <w:name w:val="Salutation Char"/>
    <w:basedOn w:val="DefaultParagraphFont"/>
    <w:link w:val="Salutation"/>
    <w:uiPriority w:val="4"/>
    <w:rsid w:val="00A66B18"/>
    <w:rPr>
      <w:rFonts w:eastAsiaTheme="minorHAnsi"/>
      <w:color w:val="595959" w:themeColor="text1" w:themeTint="A6"/>
      <w:kern w:val="20"/>
      <w:sz w:val="20"/>
      <w:szCs w:val="20"/>
    </w:rPr>
  </w:style>
  <w:style w:type="paragraph" w:styleId="Closing">
    <w:name w:val="Closing"/>
    <w:basedOn w:val="Normal"/>
    <w:next w:val="Signature"/>
    <w:link w:val="ClosingChar"/>
    <w:uiPriority w:val="6"/>
    <w:unhideWhenUsed/>
    <w:qFormat/>
    <w:rsid w:val="00A6783B"/>
    <w:pPr>
      <w:spacing w:before="480" w:after="960"/>
    </w:pPr>
  </w:style>
  <w:style w:type="character" w:customStyle="1" w:styleId="ClosingChar">
    <w:name w:val="Closing Char"/>
    <w:basedOn w:val="DefaultParagraphFont"/>
    <w:link w:val="Closing"/>
    <w:uiPriority w:val="6"/>
    <w:rsid w:val="00A6783B"/>
    <w:rPr>
      <w:rFonts w:eastAsiaTheme="minorHAnsi"/>
      <w:color w:val="595959" w:themeColor="text1" w:themeTint="A6"/>
      <w:kern w:val="20"/>
      <w:szCs w:val="20"/>
    </w:rPr>
  </w:style>
  <w:style w:type="paragraph" w:styleId="Signature">
    <w:name w:val="Signature"/>
    <w:basedOn w:val="Normal"/>
    <w:link w:val="SignatureChar"/>
    <w:uiPriority w:val="7"/>
    <w:unhideWhenUsed/>
    <w:qFormat/>
    <w:rsid w:val="00A6783B"/>
    <w:pPr>
      <w:contextualSpacing/>
    </w:pPr>
    <w:rPr>
      <w:b/>
      <w:bCs/>
      <w:color w:val="17406D" w:themeColor="accent1"/>
    </w:rPr>
  </w:style>
  <w:style w:type="character" w:customStyle="1" w:styleId="SignatureChar">
    <w:name w:val="Signature Char"/>
    <w:basedOn w:val="DefaultParagraphFont"/>
    <w:link w:val="Signature"/>
    <w:uiPriority w:val="7"/>
    <w:rsid w:val="00A6783B"/>
    <w:rPr>
      <w:rFonts w:eastAsiaTheme="minorHAnsi"/>
      <w:b/>
      <w:bCs/>
      <w:color w:val="17406D" w:themeColor="accent1"/>
      <w:kern w:val="20"/>
      <w:szCs w:val="20"/>
    </w:rPr>
  </w:style>
  <w:style w:type="paragraph" w:styleId="Header">
    <w:name w:val="header"/>
    <w:basedOn w:val="Normal"/>
    <w:link w:val="HeaderChar"/>
    <w:uiPriority w:val="99"/>
    <w:unhideWhenUsed/>
    <w:rsid w:val="003E24DF"/>
    <w:pPr>
      <w:spacing w:after="0"/>
      <w:jc w:val="right"/>
    </w:pPr>
  </w:style>
  <w:style w:type="character" w:customStyle="1" w:styleId="HeaderChar">
    <w:name w:val="Header Char"/>
    <w:basedOn w:val="DefaultParagraphFont"/>
    <w:link w:val="Header"/>
    <w:uiPriority w:val="99"/>
    <w:rsid w:val="003E24DF"/>
    <w:rPr>
      <w:rFonts w:eastAsiaTheme="minorHAnsi"/>
      <w:color w:val="595959" w:themeColor="text1" w:themeTint="A6"/>
      <w:kern w:val="20"/>
      <w:sz w:val="20"/>
      <w:szCs w:val="20"/>
    </w:rPr>
  </w:style>
  <w:style w:type="character" w:styleId="Strong">
    <w:name w:val="Strong"/>
    <w:basedOn w:val="DefaultParagraphFont"/>
    <w:uiPriority w:val="1"/>
    <w:semiHidden/>
    <w:rsid w:val="003E24DF"/>
    <w:rPr>
      <w:b/>
      <w:bCs/>
    </w:rPr>
  </w:style>
  <w:style w:type="paragraph" w:customStyle="1" w:styleId="ContactInfo">
    <w:name w:val="Contact Info"/>
    <w:basedOn w:val="Normal"/>
    <w:uiPriority w:val="1"/>
    <w:qFormat/>
    <w:rsid w:val="00A66B18"/>
    <w:pPr>
      <w:spacing w:before="0" w:after="0"/>
    </w:pPr>
    <w:rPr>
      <w:color w:val="FFFFFF" w:themeColor="background1"/>
    </w:rPr>
  </w:style>
  <w:style w:type="character" w:customStyle="1" w:styleId="Heading2Char">
    <w:name w:val="Heading 2 Char"/>
    <w:basedOn w:val="DefaultParagraphFont"/>
    <w:link w:val="Heading2"/>
    <w:uiPriority w:val="9"/>
    <w:rsid w:val="004A2B0D"/>
    <w:rPr>
      <w:rFonts w:asciiTheme="majorHAnsi" w:eastAsiaTheme="majorEastAsia" w:hAnsiTheme="majorHAnsi" w:cstheme="majorBidi"/>
      <w:color w:val="112F51" w:themeColor="accent1" w:themeShade="BF"/>
      <w:kern w:val="20"/>
      <w:sz w:val="26"/>
      <w:szCs w:val="26"/>
    </w:rPr>
  </w:style>
  <w:style w:type="paragraph" w:styleId="NormalWeb">
    <w:name w:val="Normal (Web)"/>
    <w:basedOn w:val="Normal"/>
    <w:uiPriority w:val="99"/>
    <w:semiHidden/>
    <w:unhideWhenUsed/>
    <w:rsid w:val="00083BAA"/>
    <w:pPr>
      <w:spacing w:before="100" w:beforeAutospacing="1" w:after="100" w:afterAutospacing="1"/>
    </w:pPr>
    <w:rPr>
      <w:rFonts w:ascii="Times New Roman" w:eastAsiaTheme="minorEastAsia" w:hAnsi="Times New Roman" w:cs="Times New Roman"/>
      <w:color w:val="auto"/>
      <w:kern w:val="0"/>
      <w:szCs w:val="24"/>
    </w:rPr>
  </w:style>
  <w:style w:type="character" w:styleId="PlaceholderText">
    <w:name w:val="Placeholder Text"/>
    <w:basedOn w:val="DefaultParagraphFont"/>
    <w:uiPriority w:val="99"/>
    <w:semiHidden/>
    <w:rsid w:val="001766D6"/>
    <w:rPr>
      <w:color w:val="808080"/>
    </w:rPr>
  </w:style>
  <w:style w:type="paragraph" w:styleId="Footer">
    <w:name w:val="footer"/>
    <w:basedOn w:val="Normal"/>
    <w:link w:val="FooterChar"/>
    <w:uiPriority w:val="99"/>
    <w:unhideWhenUsed/>
    <w:rsid w:val="00A66B18"/>
    <w:pPr>
      <w:tabs>
        <w:tab w:val="center" w:pos="4680"/>
        <w:tab w:val="right" w:pos="9360"/>
      </w:tabs>
      <w:spacing w:before="0" w:after="0"/>
    </w:pPr>
  </w:style>
  <w:style w:type="character" w:customStyle="1" w:styleId="FooterChar">
    <w:name w:val="Footer Char"/>
    <w:basedOn w:val="DefaultParagraphFont"/>
    <w:link w:val="Footer"/>
    <w:uiPriority w:val="99"/>
    <w:rsid w:val="00A66B18"/>
    <w:rPr>
      <w:rFonts w:eastAsiaTheme="minorHAnsi"/>
      <w:color w:val="595959" w:themeColor="text1" w:themeTint="A6"/>
      <w:kern w:val="20"/>
      <w:sz w:val="20"/>
      <w:szCs w:val="20"/>
    </w:rPr>
  </w:style>
  <w:style w:type="paragraph" w:customStyle="1" w:styleId="Logo">
    <w:name w:val="Logo"/>
    <w:basedOn w:val="Normal"/>
    <w:next w:val="Normal"/>
    <w:link w:val="LogoChar"/>
    <w:qFormat/>
    <w:rsid w:val="00AA089B"/>
    <w:pPr>
      <w:spacing w:before="0" w:after="0"/>
      <w:ind w:left="-180" w:right="-24"/>
      <w:jc w:val="center"/>
    </w:pPr>
    <w:rPr>
      <w:rFonts w:hAnsi="Calibri"/>
      <w:b/>
      <w:bCs/>
      <w:color w:val="FFFFFF" w:themeColor="background1"/>
      <w:spacing w:val="120"/>
      <w:kern w:val="24"/>
      <w:sz w:val="44"/>
      <w:szCs w:val="48"/>
    </w:rPr>
  </w:style>
  <w:style w:type="character" w:customStyle="1" w:styleId="LogoChar">
    <w:name w:val="Logo Char"/>
    <w:basedOn w:val="DefaultParagraphFont"/>
    <w:link w:val="Logo"/>
    <w:rsid w:val="00AA089B"/>
    <w:rPr>
      <w:rFonts w:eastAsiaTheme="minorHAnsi" w:hAnsi="Calibri"/>
      <w:b/>
      <w:bCs/>
      <w:color w:val="FFFFFF" w:themeColor="background1"/>
      <w:spacing w:val="120"/>
      <w:kern w:val="24"/>
      <w:sz w:val="44"/>
      <w:szCs w:val="48"/>
    </w:rPr>
  </w:style>
  <w:style w:type="table" w:styleId="PlainTable1">
    <w:name w:val="Plain Table 1"/>
    <w:basedOn w:val="TableNormal"/>
    <w:uiPriority w:val="41"/>
    <w:rsid w:val="006B72D4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ListParagraph">
    <w:name w:val="List Paragraph"/>
    <w:basedOn w:val="Normal"/>
    <w:uiPriority w:val="34"/>
    <w:qFormat/>
    <w:rsid w:val="006B72D4"/>
    <w:pPr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76" Type="http://schemas.openxmlformats.org/officeDocument/2006/relationships/header" Target="header3.xml"/><Relationship Id="rId84" Type="http://schemas.openxmlformats.org/officeDocument/2006/relationships/header" Target="header4.xml"/><Relationship Id="rId7" Type="http://schemas.openxmlformats.org/officeDocument/2006/relationships/webSettings" Target="webSettings.xml"/><Relationship Id="rId71" Type="http://schemas.openxmlformats.org/officeDocument/2006/relationships/image" Target="media/image62.png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image" Target="media/image57.png"/><Relationship Id="rId74" Type="http://schemas.openxmlformats.org/officeDocument/2006/relationships/footer" Target="footer1.xml"/><Relationship Id="rId79" Type="http://schemas.openxmlformats.org/officeDocument/2006/relationships/image" Target="media/image64.png"/><Relationship Id="rId5" Type="http://schemas.openxmlformats.org/officeDocument/2006/relationships/styles" Target="styles.xml"/><Relationship Id="rId61" Type="http://schemas.openxmlformats.org/officeDocument/2006/relationships/image" Target="media/image52.png"/><Relationship Id="rId82" Type="http://schemas.openxmlformats.org/officeDocument/2006/relationships/image" Target="media/image67.png"/><Relationship Id="rId19" Type="http://schemas.openxmlformats.org/officeDocument/2006/relationships/image" Target="media/image10.png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77" Type="http://schemas.openxmlformats.org/officeDocument/2006/relationships/footer" Target="footer3.xml"/><Relationship Id="rId8" Type="http://schemas.openxmlformats.org/officeDocument/2006/relationships/footnotes" Target="footnotes.xml"/><Relationship Id="rId51" Type="http://schemas.openxmlformats.org/officeDocument/2006/relationships/image" Target="media/image42.png"/><Relationship Id="rId72" Type="http://schemas.openxmlformats.org/officeDocument/2006/relationships/header" Target="header1.xml"/><Relationship Id="rId80" Type="http://schemas.openxmlformats.org/officeDocument/2006/relationships/image" Target="media/image65.png"/><Relationship Id="rId85" Type="http://schemas.openxmlformats.org/officeDocument/2006/relationships/fontTable" Target="fontTable.xml"/><Relationship Id="rId3" Type="http://schemas.openxmlformats.org/officeDocument/2006/relationships/customXml" Target="../customXml/item3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footer" Target="footer2.xml"/><Relationship Id="rId83" Type="http://schemas.openxmlformats.org/officeDocument/2006/relationships/image" Target="media/image68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image" Target="media/image1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header" Target="header2.xml"/><Relationship Id="rId78" Type="http://schemas.openxmlformats.org/officeDocument/2006/relationships/image" Target="media/image63.png"/><Relationship Id="rId81" Type="http://schemas.openxmlformats.org/officeDocument/2006/relationships/image" Target="media/image66.png"/><Relationship Id="rId86" Type="http://schemas.openxmlformats.org/officeDocument/2006/relationships/theme" Target="theme/theme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asp\AppData\Roaming\Microsoft\Templates\Big%20wave%20letterhead.dotx" TargetMode="External"/></Relationships>
</file>

<file path=word/theme/theme1.xml><?xml version="1.0" encoding="utf-8"?>
<a:theme xmlns:a="http://schemas.openxmlformats.org/drawingml/2006/main" name="Office Theme">
  <a:themeElements>
    <a:clrScheme name="Custom 12">
      <a:dk1>
        <a:sysClr val="windowText" lastClr="000000"/>
      </a:dk1>
      <a:lt1>
        <a:sysClr val="window" lastClr="FFFFFF"/>
      </a:lt1>
      <a:dk2>
        <a:srgbClr val="17406D"/>
      </a:dk2>
      <a:lt2>
        <a:srgbClr val="DBEFF9"/>
      </a:lt2>
      <a:accent1>
        <a:srgbClr val="17406D"/>
      </a:accent1>
      <a:accent2>
        <a:srgbClr val="009DD9"/>
      </a:accent2>
      <a:accent3>
        <a:srgbClr val="0BD0D9"/>
      </a:accent3>
      <a:accent4>
        <a:srgbClr val="10CF9B"/>
      </a:accent4>
      <a:accent5>
        <a:srgbClr val="7CCA62"/>
      </a:accent5>
      <a:accent6>
        <a:srgbClr val="A5C249"/>
      </a:accent6>
      <a:hlink>
        <a:srgbClr val="F49100"/>
      </a:hlink>
      <a:folHlink>
        <a:srgbClr val="85DFD0"/>
      </a:folHlink>
    </a:clrScheme>
    <a:fontScheme name="Franklin Gothic">
      <a:majorFont>
        <a:latin typeface="Franklin Gothic Medium" panose="020B0603020102020204"/>
        <a:ea typeface=""/>
        <a:cs typeface=""/>
        <a:font script="Jpan" typeface="HG創英角ｺﾞｼｯｸUB"/>
        <a:font script="Hang" typeface="돋움"/>
        <a:font script="Hans" typeface="隶书"/>
        <a:font script="Hant" typeface="微軟正黑體"/>
        <a:font script="Arab" typeface="Tahoma"/>
        <a:font script="Hebr" typeface="Aharoni"/>
        <a:font script="Thai" typeface="Lily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ajorFont>
      <a:minorFont>
        <a:latin typeface="Franklin Gothic Book" panose="020B0503020102020204"/>
        <a:ea typeface=""/>
        <a:cs typeface=""/>
        <a:font script="Jpan" typeface="HGｺﾞｼｯｸE"/>
        <a:font script="Hang" typeface="돋움"/>
        <a:font script="Hans" typeface="华文楷体"/>
        <a:font script="Hant" typeface="微軟正黑體"/>
        <a:font script="Arab" typeface="Tahoma"/>
        <a:font script="Hebr" typeface="Aharoni"/>
        <a:font script="Thai" typeface="Lily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12" ma:contentTypeDescription="Create a new document." ma:contentTypeScope="" ma:versionID="a8a52e8c320b9a064ae3583ae3861c92">
  <xsd:schema xmlns:xsd="http://www.w3.org/2001/XMLSchema" xmlns:xs="http://www.w3.org/2001/XMLSchema" xmlns:p="http://schemas.microsoft.com/office/2006/metadata/properties" xmlns:ns2="71af3243-3dd4-4a8d-8c0d-dd76da1f02a5" xmlns:ns3="16c05727-aa75-4e4a-9b5f-8a80a1165891" targetNamespace="http://schemas.microsoft.com/office/2006/metadata/properties" ma:root="true" ma:fieldsID="88020cb39231a0945110f9cd888b521a" ns2:_="" ns3:_="">
    <xsd:import namespace="71af3243-3dd4-4a8d-8c0d-dd76da1f02a5"/>
    <xsd:import namespace="16c05727-aa75-4e4a-9b5f-8a80a116589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  <xsd:element ref="ns2:Statu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AutoTags" ma:index="11" nillable="true" ma:displayName="MediaServiceAutoTags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internalName="MediaServiceKeyPoints" ma:readOnly="false">
      <xsd:simpleType>
        <xsd:restriction base="dms:Note">
          <xsd:maxLength value="255"/>
        </xsd:restriction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  <xsd:element name="Status" ma:index="19" nillable="true" ma:displayName="Status" ma:default="Not started" ma:format="Dropdown" ma:internalName="Status">
      <xsd:simpleType>
        <xsd:restriction base="dms:Choice">
          <xsd:enumeration value="Not started"/>
          <xsd:enumeration value="In Progress"/>
          <xsd:enumeration value="Completed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Status xmlns="71af3243-3dd4-4a8d-8c0d-dd76da1f02a5">Not started</Status>
    <MediaServiceKeyPoints xmlns="71af3243-3dd4-4a8d-8c0d-dd76da1f02a5" xsi:nil="true"/>
  </documentManagement>
</p:properties>
</file>

<file path=customXml/itemProps1.xml><?xml version="1.0" encoding="utf-8"?>
<ds:datastoreItem xmlns:ds="http://schemas.openxmlformats.org/officeDocument/2006/customXml" ds:itemID="{62D5B660-4932-4A22-8C59-4E5235DA80D7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1af3243-3dd4-4a8d-8c0d-dd76da1f02a5"/>
    <ds:schemaRef ds:uri="16c05727-aa75-4e4a-9b5f-8a80a116589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EA04023A-A2A1-445E-8B7C-04FB2DBA5906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D072AD07-53A3-41FC-A530-2744C14395A4}">
  <ds:schemaRefs>
    <ds:schemaRef ds:uri="http://schemas.microsoft.com/office/2006/metadata/properties"/>
    <ds:schemaRef ds:uri="http://schemas.microsoft.com/office/infopath/2007/PartnerControls"/>
    <ds:schemaRef ds:uri="71af3243-3dd4-4a8d-8c0d-dd76da1f02a5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Big wave letterhead</Template>
  <TotalTime>0</TotalTime>
  <Pages>44</Pages>
  <Words>378</Words>
  <Characters>2157</Characters>
  <Application>Microsoft Office Word</Application>
  <DocSecurity>0</DocSecurity>
  <Lines>17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2022-12-03T10:37:00Z</dcterms:created>
  <dcterms:modified xsi:type="dcterms:W3CDTF">2022-12-08T11:13:00Z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</Properties>
</file>